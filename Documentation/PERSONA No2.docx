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315C" w14:textId="5E8F053B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574769">
        <w:rPr>
          <w:b/>
          <w:color w:val="808080" w:themeColor="background1" w:themeShade="80"/>
          <w:sz w:val="36"/>
        </w:rPr>
        <w:t>2: Simon</w:t>
      </w:r>
    </w:p>
    <w:p w14:paraId="374C5C2E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086"/>
        <w:gridCol w:w="1485"/>
        <w:gridCol w:w="400"/>
        <w:gridCol w:w="4017"/>
        <w:gridCol w:w="400"/>
        <w:gridCol w:w="4020"/>
      </w:tblGrid>
      <w:tr w:rsidR="00F343F7" w:rsidRPr="001C2AEC" w14:paraId="41F10883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07792EAD" w14:textId="4E8F6DF6" w:rsidR="001C2AEC" w:rsidRPr="001C2AEC" w:rsidRDefault="00F343F7" w:rsidP="00F343F7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8965C24" wp14:editId="3819F98D">
                  <wp:extent cx="2457450" cy="1638300"/>
                  <wp:effectExtent l="0" t="0" r="0" b="0"/>
                  <wp:docPr id="1" name="Picture 1" descr="This is me! Portrait of egoistic arrogant selfish man with beard in blue shirt pointing himself, boasting successful achievement, feeling proud.  smug stock pictures, royalty-free photos &amp;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is is me! Portrait of egoistic arrogant selfish man with beard in blue shirt pointing himself, boasting successful achievement, feeling proud.  smug stock pictures, royalty-free photos &amp;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61" cy="164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04DC8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9B4CE9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8657383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370D0C1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A964566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F343F7" w:rsidRPr="001C2AEC" w14:paraId="10154FEC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56E054B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FDDF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1C93C1A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17D9B3D" w14:textId="77777777" w:rsidR="00975A3D" w:rsidRDefault="00EF300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Wants to look like they have the latest smartwatch, believes that wearing a known brands like apple makes him look successful and “in”</w:t>
            </w:r>
          </w:p>
          <w:p w14:paraId="26E7AFD5" w14:textId="77777777" w:rsidR="001439CE" w:rsidRDefault="001439CE" w:rsidP="001C2AEC">
            <w:pPr>
              <w:rPr>
                <w:color w:val="000000" w:themeColor="text1"/>
              </w:rPr>
            </w:pPr>
          </w:p>
          <w:p w14:paraId="551F78B8" w14:textId="77777777" w:rsidR="001439CE" w:rsidRDefault="001439CE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 likes to buy </w:t>
            </w:r>
            <w:proofErr w:type="gramStart"/>
            <w:r>
              <w:rPr>
                <w:color w:val="000000" w:themeColor="text1"/>
              </w:rPr>
              <w:t>online, and</w:t>
            </w:r>
            <w:proofErr w:type="gramEnd"/>
            <w:r>
              <w:rPr>
                <w:color w:val="000000" w:themeColor="text1"/>
              </w:rPr>
              <w:t xml:space="preserve"> is always looking for a high end product at a good price – so he would be likely to buy a new brand of smartwatch that is not familiar if there was a great introductory price. </w:t>
            </w:r>
          </w:p>
          <w:p w14:paraId="14B52205" w14:textId="77777777" w:rsidR="00C17F9B" w:rsidRDefault="00C17F9B" w:rsidP="001C2AEC">
            <w:pPr>
              <w:rPr>
                <w:color w:val="000000" w:themeColor="text1"/>
              </w:rPr>
            </w:pPr>
          </w:p>
          <w:p w14:paraId="6B79B514" w14:textId="0AAD1023" w:rsidR="00C17F9B" w:rsidRPr="00975A3D" w:rsidRDefault="00C17F9B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 likes to be seen to have the latest objects, he thinks other people admire that about him – that he is an early adaptor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724B90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E19B233" w14:textId="77777777" w:rsidR="00975A3D" w:rsidRDefault="00EF300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 already has an apple smartwatch and is quite loyal to the brand. His preference would be to get a new one every year</w:t>
            </w:r>
          </w:p>
          <w:p w14:paraId="3780B12C" w14:textId="77777777" w:rsidR="001439CE" w:rsidRDefault="001439CE" w:rsidP="001C2AEC">
            <w:pPr>
              <w:rPr>
                <w:color w:val="000000" w:themeColor="text1"/>
              </w:rPr>
            </w:pPr>
          </w:p>
          <w:p w14:paraId="6FA6DFD7" w14:textId="77777777" w:rsidR="001439CE" w:rsidRDefault="001439CE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 tends to believe that </w:t>
            </w:r>
            <w:r w:rsidR="00306A49">
              <w:rPr>
                <w:color w:val="000000" w:themeColor="text1"/>
              </w:rPr>
              <w:t>products</w:t>
            </w:r>
            <w:r>
              <w:rPr>
                <w:color w:val="000000" w:themeColor="text1"/>
              </w:rPr>
              <w:t xml:space="preserve"> that </w:t>
            </w:r>
            <w:r w:rsidR="00306A49">
              <w:rPr>
                <w:color w:val="000000" w:themeColor="text1"/>
              </w:rPr>
              <w:t>are</w:t>
            </w:r>
            <w:r>
              <w:rPr>
                <w:color w:val="000000" w:themeColor="text1"/>
              </w:rPr>
              <w:t xml:space="preserve"> made overseas</w:t>
            </w:r>
            <w:r w:rsidR="00306A49">
              <w:rPr>
                <w:color w:val="000000" w:themeColor="text1"/>
              </w:rPr>
              <w:t xml:space="preserve"> (but not in China!) are more “suited” to the kind of thing he would be willing to buy – he’s quite snobbish when it comes to what products are suitable for him. For example, he would never buy a non-branded product.</w:t>
            </w:r>
          </w:p>
          <w:p w14:paraId="6A39C896" w14:textId="77777777" w:rsidR="00C17F9B" w:rsidRDefault="00C17F9B" w:rsidP="001C2AEC">
            <w:pPr>
              <w:rPr>
                <w:color w:val="000000" w:themeColor="text1"/>
              </w:rPr>
            </w:pPr>
          </w:p>
          <w:p w14:paraId="16DBFA12" w14:textId="63EE220F" w:rsidR="00C17F9B" w:rsidRPr="00975A3D" w:rsidRDefault="00C17F9B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 works in marketing, so he’s wise to marketing methods.</w:t>
            </w:r>
          </w:p>
        </w:tc>
      </w:tr>
      <w:tr w:rsidR="00F343F7" w:rsidRPr="001C2AEC" w14:paraId="66825C13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CA7B9D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9926F2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31BE645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01D04A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4491FD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45831F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79F37E69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32132257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3192A7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77FD0C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D7A4F0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373B8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0AAF1B3A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D45705E" w14:textId="77777777" w:rsidR="00975A3D" w:rsidRPr="001C2AEC" w:rsidRDefault="00EF3006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Yeah, I was one of the first to get one when they were first released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BF4811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E0A33D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874889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9A7F00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5C006C0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AB430C5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BFF85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A613E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656E5C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EB9E12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12BB490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73D9CAB" w14:textId="77777777" w:rsidR="00975A3D" w:rsidRPr="001C2AEC" w:rsidRDefault="00EF3006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Simon Witchit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1B0083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937F36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80C26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0AFC8E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5DFC9F1D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5EE16E5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09F11840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013C068D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D404A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3EC31B5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F343F7" w:rsidRPr="001C2AEC" w14:paraId="095A4150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F70F274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33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B121A9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092F384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094CEB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7CB326D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F343F7" w:rsidRPr="001C2AEC" w14:paraId="6569F25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688590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CB450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68E32C32" w14:textId="77777777" w:rsidR="00975A3D" w:rsidRDefault="00AC7D50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Simon is s</w:t>
            </w:r>
            <w:r w:rsidR="00EF3006">
              <w:rPr>
                <w:color w:val="000000" w:themeColor="text1"/>
              </w:rPr>
              <w:t>aving to get married</w:t>
            </w:r>
            <w:r>
              <w:rPr>
                <w:color w:val="000000" w:themeColor="text1"/>
              </w:rPr>
              <w:t xml:space="preserve"> (it’s going to be a big, and expensive wedding)</w:t>
            </w:r>
            <w:r w:rsidR="00EF3006">
              <w:rPr>
                <w:color w:val="000000" w:themeColor="text1"/>
              </w:rPr>
              <w:t xml:space="preserve"> and </w:t>
            </w:r>
            <w:r>
              <w:rPr>
                <w:color w:val="000000" w:themeColor="text1"/>
              </w:rPr>
              <w:t xml:space="preserve">as a result, he </w:t>
            </w:r>
            <w:r w:rsidR="00EF3006">
              <w:rPr>
                <w:color w:val="000000" w:themeColor="text1"/>
              </w:rPr>
              <w:t>can’t afford to update an apple smartwatch every year when they are released, so he’s looking for another “hot brand” that is slightly cheaper.</w:t>
            </w:r>
          </w:p>
          <w:p w14:paraId="5E96824C" w14:textId="77777777" w:rsidR="00C17F9B" w:rsidRDefault="00C17F9B" w:rsidP="00975A3D">
            <w:pPr>
              <w:rPr>
                <w:color w:val="000000" w:themeColor="text1"/>
              </w:rPr>
            </w:pPr>
          </w:p>
          <w:p w14:paraId="6C23997F" w14:textId="6E2362E9" w:rsidR="00C17F9B" w:rsidRPr="00975A3D" w:rsidRDefault="00C17F9B" w:rsidP="00975A3D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CC47E5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92ED9E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F343F7" w:rsidRPr="001C2AEC" w14:paraId="1B862CC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C81FC3F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1B6C9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C5026A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9E798B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4DA0888" w14:textId="54A3C20F" w:rsidR="00975A3D" w:rsidRPr="001C2AEC" w:rsidRDefault="00EF41CC" w:rsidP="00975A3D">
            <w:pPr>
              <w:rPr>
                <w:b/>
                <w:color w:val="000000" w:themeColor="text1"/>
              </w:rPr>
            </w:pPr>
            <w:proofErr w:type="gramStart"/>
            <w:r>
              <w:rPr>
                <w:b/>
                <w:color w:val="000000" w:themeColor="text1"/>
              </w:rPr>
              <w:t>To kill a mockingbird</w:t>
            </w:r>
            <w:proofErr w:type="gramEnd"/>
            <w:r w:rsidR="00E21AB4">
              <w:rPr>
                <w:b/>
                <w:color w:val="000000" w:themeColor="text1"/>
              </w:rPr>
              <w:t>, The catcher in the rye, Catch 22,</w:t>
            </w:r>
          </w:p>
        </w:tc>
      </w:tr>
      <w:tr w:rsidR="00F343F7" w:rsidRPr="001C2AEC" w14:paraId="6B95FD03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5700923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1B447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F1DED9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A3045F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8FA0B7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F343F7" w:rsidRPr="001C2AEC" w14:paraId="53B6229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4184BCE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Auckland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321177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78D42C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46FE3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B9379D8" w14:textId="77777777" w:rsidR="00975A3D" w:rsidRPr="001C2AEC" w:rsidRDefault="00EF41CC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Luxury lifestyle, Cool things to buy, Live Executive</w:t>
            </w:r>
          </w:p>
        </w:tc>
      </w:tr>
      <w:tr w:rsidR="00F343F7" w:rsidRPr="001C2AEC" w14:paraId="1AE15A5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D59F3DE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EED4C8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09E092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9D1C76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FDC8B8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F343F7" w:rsidRPr="001C2AEC" w14:paraId="422BA2B1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2537A18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Marketing Manager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77FD74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E73134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B7DCD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B9F1D16" w14:textId="77777777" w:rsidR="00975A3D" w:rsidRPr="001C2AEC" w:rsidRDefault="00EF41CC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Tech (high end brands), Lifestyle, </w:t>
            </w:r>
            <w:proofErr w:type="gramStart"/>
            <w:r>
              <w:rPr>
                <w:b/>
                <w:color w:val="000000" w:themeColor="text1"/>
              </w:rPr>
              <w:t>How</w:t>
            </w:r>
            <w:proofErr w:type="gramEnd"/>
            <w:r>
              <w:rPr>
                <w:b/>
                <w:color w:val="000000" w:themeColor="text1"/>
              </w:rPr>
              <w:t xml:space="preserve"> to get rich fast</w:t>
            </w:r>
          </w:p>
        </w:tc>
      </w:tr>
      <w:tr w:rsidR="00F343F7" w:rsidRPr="001C2AEC" w14:paraId="4DAB920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F0D4801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9010D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0E24CE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4AD73D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D40E55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F343F7" w:rsidRPr="001C2AEC" w14:paraId="0538AA41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A0DD256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Marketing Manager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4B052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C10C5A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A7BDC3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CBBA1BD" w14:textId="265DF763" w:rsidR="00975A3D" w:rsidRPr="001C2AEC" w:rsidRDefault="00E21AB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Was a fan of Steve Jobs, likes Elon Musk</w:t>
            </w:r>
          </w:p>
        </w:tc>
      </w:tr>
      <w:tr w:rsidR="00F343F7" w:rsidRPr="001C2AEC" w14:paraId="1663174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9E823E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9B5454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A2FAD2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1199E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8497D9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F343F7" w:rsidRPr="001C2AEC" w14:paraId="163B8F8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2815622" w14:textId="77777777" w:rsidR="00975A3D" w:rsidRPr="001C2AEC" w:rsidRDefault="00EF300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University Graduate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6D257E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E83150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C9AA4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5495E9EA" w14:textId="03647CBD" w:rsidR="00975A3D" w:rsidRPr="001C2AEC" w:rsidRDefault="00B363B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GQ, Vogue Living, Esquire</w:t>
            </w:r>
            <w:r w:rsidR="00E21AB4">
              <w:rPr>
                <w:b/>
                <w:color w:val="000000" w:themeColor="text1"/>
              </w:rPr>
              <w:t>, Forbes</w:t>
            </w:r>
          </w:p>
        </w:tc>
      </w:tr>
      <w:tr w:rsidR="00F343F7" w:rsidRPr="001C2AEC" w14:paraId="77F143B0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5FECA0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 w:rsidR="00EF3006">
              <w:rPr>
                <w:b/>
                <w:noProof/>
                <w:color w:val="000000" w:themeColor="text1"/>
              </w:rPr>
              <w:t xml:space="preserve"> $70K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A990BB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C62520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F1B06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D087159" w14:textId="23924E1C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  <w:r w:rsidR="00E21AB4">
              <w:rPr>
                <w:b/>
                <w:color w:val="000000" w:themeColor="text1"/>
              </w:rPr>
              <w:t xml:space="preserve"> Forbes, NY Times, Ferrari, NZX</w:t>
            </w:r>
          </w:p>
        </w:tc>
      </w:tr>
    </w:tbl>
    <w:p w14:paraId="162ECCBA" w14:textId="77777777" w:rsidR="006B5ECE" w:rsidRPr="00491059" w:rsidRDefault="006B5ECE" w:rsidP="00B966E4"/>
    <w:sectPr w:rsidR="006B5ECE" w:rsidRPr="00491059" w:rsidSect="00B966E4">
      <w:footerReference w:type="even" r:id="rId12"/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9117" w14:textId="77777777" w:rsidR="00A5156E" w:rsidRDefault="00A5156E" w:rsidP="00D4300C">
      <w:r>
        <w:separator/>
      </w:r>
    </w:p>
  </w:endnote>
  <w:endnote w:type="continuationSeparator" w:id="0">
    <w:p w14:paraId="6E41CB0B" w14:textId="77777777" w:rsidR="00A5156E" w:rsidRDefault="00A5156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F6C7C4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5AB0D9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9300" w14:textId="77777777"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BC5E" w14:textId="77777777" w:rsidR="00A5156E" w:rsidRDefault="00A5156E" w:rsidP="00D4300C">
      <w:r>
        <w:separator/>
      </w:r>
    </w:p>
  </w:footnote>
  <w:footnote w:type="continuationSeparator" w:id="0">
    <w:p w14:paraId="21D7D26B" w14:textId="77777777" w:rsidR="00A5156E" w:rsidRDefault="00A5156E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115571">
    <w:abstractNumId w:val="9"/>
  </w:num>
  <w:num w:numId="2" w16cid:durableId="1038777274">
    <w:abstractNumId w:val="8"/>
  </w:num>
  <w:num w:numId="3" w16cid:durableId="1532841340">
    <w:abstractNumId w:val="7"/>
  </w:num>
  <w:num w:numId="4" w16cid:durableId="1601988187">
    <w:abstractNumId w:val="6"/>
  </w:num>
  <w:num w:numId="5" w16cid:durableId="175266218">
    <w:abstractNumId w:val="5"/>
  </w:num>
  <w:num w:numId="6" w16cid:durableId="502479215">
    <w:abstractNumId w:val="4"/>
  </w:num>
  <w:num w:numId="7" w16cid:durableId="248199417">
    <w:abstractNumId w:val="3"/>
  </w:num>
  <w:num w:numId="8" w16cid:durableId="1461269552">
    <w:abstractNumId w:val="2"/>
  </w:num>
  <w:num w:numId="9" w16cid:durableId="335040491">
    <w:abstractNumId w:val="1"/>
  </w:num>
  <w:num w:numId="10" w16cid:durableId="1269579047">
    <w:abstractNumId w:val="0"/>
  </w:num>
  <w:num w:numId="11" w16cid:durableId="1790783773">
    <w:abstractNumId w:val="19"/>
  </w:num>
  <w:num w:numId="12" w16cid:durableId="2145855630">
    <w:abstractNumId w:val="28"/>
  </w:num>
  <w:num w:numId="13" w16cid:durableId="100492177">
    <w:abstractNumId w:val="27"/>
  </w:num>
  <w:num w:numId="14" w16cid:durableId="1836336563">
    <w:abstractNumId w:val="17"/>
  </w:num>
  <w:num w:numId="15" w16cid:durableId="1484662295">
    <w:abstractNumId w:val="14"/>
  </w:num>
  <w:num w:numId="16" w16cid:durableId="249854953">
    <w:abstractNumId w:val="18"/>
  </w:num>
  <w:num w:numId="17" w16cid:durableId="1432775597">
    <w:abstractNumId w:val="24"/>
  </w:num>
  <w:num w:numId="18" w16cid:durableId="93480633">
    <w:abstractNumId w:val="23"/>
  </w:num>
  <w:num w:numId="19" w16cid:durableId="2118524641">
    <w:abstractNumId w:val="11"/>
  </w:num>
  <w:num w:numId="20" w16cid:durableId="1376075500">
    <w:abstractNumId w:val="12"/>
  </w:num>
  <w:num w:numId="21" w16cid:durableId="755639622">
    <w:abstractNumId w:val="20"/>
  </w:num>
  <w:num w:numId="22" w16cid:durableId="1739202707">
    <w:abstractNumId w:val="15"/>
  </w:num>
  <w:num w:numId="23" w16cid:durableId="548566907">
    <w:abstractNumId w:val="13"/>
  </w:num>
  <w:num w:numId="24" w16cid:durableId="1588534395">
    <w:abstractNumId w:val="10"/>
  </w:num>
  <w:num w:numId="25" w16cid:durableId="590358667">
    <w:abstractNumId w:val="21"/>
  </w:num>
  <w:num w:numId="26" w16cid:durableId="1154689021">
    <w:abstractNumId w:val="22"/>
  </w:num>
  <w:num w:numId="27" w16cid:durableId="459735905">
    <w:abstractNumId w:val="26"/>
  </w:num>
  <w:num w:numId="28" w16cid:durableId="556628010">
    <w:abstractNumId w:val="29"/>
  </w:num>
  <w:num w:numId="29" w16cid:durableId="1483738870">
    <w:abstractNumId w:val="16"/>
  </w:num>
  <w:num w:numId="30" w16cid:durableId="5413282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39CE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06A49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7476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C7D50"/>
    <w:rsid w:val="00AE1A89"/>
    <w:rsid w:val="00B307B3"/>
    <w:rsid w:val="00B363B4"/>
    <w:rsid w:val="00B8500C"/>
    <w:rsid w:val="00B850F5"/>
    <w:rsid w:val="00B966E4"/>
    <w:rsid w:val="00BA1CA5"/>
    <w:rsid w:val="00BC38F6"/>
    <w:rsid w:val="00BC7F9D"/>
    <w:rsid w:val="00C12C0B"/>
    <w:rsid w:val="00C17F9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21AB4"/>
    <w:rsid w:val="00E62BF6"/>
    <w:rsid w:val="00E8348B"/>
    <w:rsid w:val="00E83F63"/>
    <w:rsid w:val="00E85774"/>
    <w:rsid w:val="00E85804"/>
    <w:rsid w:val="00E91AD4"/>
    <w:rsid w:val="00EA4242"/>
    <w:rsid w:val="00EB23F8"/>
    <w:rsid w:val="00EF3006"/>
    <w:rsid w:val="00EF41CC"/>
    <w:rsid w:val="00EF654B"/>
    <w:rsid w:val="00F343F7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C6F9A93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9B5A4F341C942848B269C6AEA0521" ma:contentTypeVersion="4" ma:contentTypeDescription="Create a new document." ma:contentTypeScope="" ma:versionID="72e92e1a721d955fd08d1112974d775e">
  <xsd:schema xmlns:xsd="http://www.w3.org/2001/XMLSchema" xmlns:xs="http://www.w3.org/2001/XMLSchema" xmlns:p="http://schemas.microsoft.com/office/2006/metadata/properties" xmlns:ns3="3a7fa737-19c2-4104-809f-d7804ed72a3f" targetNamespace="http://schemas.microsoft.com/office/2006/metadata/properties" ma:root="true" ma:fieldsID="bb4d00607f9528e947b7dd2b4c426aef" ns3:_="">
    <xsd:import namespace="3a7fa737-19c2-4104-809f-d7804ed72a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fa737-19c2-4104-809f-d7804ed72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224C6E-345A-4CC3-9D20-AE13977AD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fa737-19c2-4104-809f-d7804ed72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purl.org/dc/dcmitype/"/>
    <ds:schemaRef ds:uri="http://schemas.microsoft.com/office/2006/documentManagement/types"/>
    <ds:schemaRef ds:uri="http://www.w3.org/XML/1998/namespace"/>
    <ds:schemaRef ds:uri="3a7fa737-19c2-4104-809f-d7804ed72a3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5A9926F-DC63-4E4B-9C90-17D0354EEA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4FA1E4-59AD-4E51-AE2E-BF1584B45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20</TotalTime>
  <Pages>1</Pages>
  <Words>326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Russell Shaleen Anne</cp:lastModifiedBy>
  <cp:revision>9</cp:revision>
  <cp:lastPrinted>2018-04-15T17:50:00Z</cp:lastPrinted>
  <dcterms:created xsi:type="dcterms:W3CDTF">2022-03-01T02:24:00Z</dcterms:created>
  <dcterms:modified xsi:type="dcterms:W3CDTF">2022-05-25T03:25:00Z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0x0101009359B5A4F341C942848B269C6AEA0521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