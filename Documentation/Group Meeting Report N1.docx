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E4A89" w14:textId="37BFC3CC" w:rsidR="00E25782" w:rsidRPr="000547C0" w:rsidRDefault="00ED3BB1" w:rsidP="00E25782">
      <w:pPr>
        <w:pStyle w:val="Title"/>
        <w:rPr>
          <w:rFonts w:asciiTheme="minorHAnsi" w:hAnsiTheme="minorHAnsi" w:cstheme="minorHAnsi"/>
          <w:color w:val="1F497D" w:themeColor="text2"/>
        </w:rPr>
      </w:pPr>
      <w:r>
        <w:rPr>
          <w:rFonts w:asciiTheme="minorHAnsi" w:hAnsiTheme="minorHAnsi" w:cstheme="minorHAnsi"/>
          <w:color w:val="1F497D" w:themeColor="text2"/>
        </w:rPr>
        <w:t xml:space="preserve">Practical Project </w:t>
      </w:r>
    </w:p>
    <w:p w14:paraId="6AA03528" w14:textId="2A9F2E4B" w:rsidR="00B777C6" w:rsidRPr="0020000C" w:rsidRDefault="00F03EE3" w:rsidP="00E25782">
      <w:pPr>
        <w:pStyle w:val="Title"/>
        <w:rPr>
          <w:rFonts w:asciiTheme="minorHAnsi" w:hAnsiTheme="minorHAnsi" w:cstheme="minorHAnsi"/>
          <w:b w:val="0"/>
          <w:bCs/>
          <w:color w:val="1F497D" w:themeColor="text2"/>
        </w:rPr>
      </w:pPr>
      <w:r>
        <w:rPr>
          <w:rFonts w:asciiTheme="minorHAnsi" w:hAnsiTheme="minorHAnsi" w:cstheme="minorHAnsi"/>
          <w:b w:val="0"/>
          <w:bCs/>
          <w:color w:val="1F497D" w:themeColor="text2"/>
        </w:rPr>
        <w:t>Group</w:t>
      </w:r>
      <w:r w:rsidR="00E25782" w:rsidRPr="0020000C">
        <w:rPr>
          <w:rFonts w:asciiTheme="minorHAnsi" w:hAnsiTheme="minorHAnsi" w:cstheme="minorHAnsi"/>
          <w:b w:val="0"/>
          <w:bCs/>
          <w:color w:val="1F497D" w:themeColor="text2"/>
        </w:rPr>
        <w:t xml:space="preserve"> Meeting </w:t>
      </w:r>
      <w:r w:rsidR="0020000C" w:rsidRPr="0020000C">
        <w:rPr>
          <w:rFonts w:asciiTheme="minorHAnsi" w:hAnsiTheme="minorHAnsi" w:cstheme="minorHAnsi"/>
          <w:b w:val="0"/>
          <w:bCs/>
          <w:color w:val="1F497D" w:themeColor="text2"/>
        </w:rPr>
        <w:t>Report</w:t>
      </w:r>
      <w:r w:rsidR="00C92A05">
        <w:rPr>
          <w:rFonts w:asciiTheme="minorHAnsi" w:hAnsiTheme="minorHAnsi" w:cstheme="minorHAnsi"/>
          <w:b w:val="0"/>
          <w:bCs/>
          <w:color w:val="1F497D" w:themeColor="text2"/>
        </w:rPr>
        <w:t xml:space="preserve"> </w:t>
      </w:r>
      <w:r w:rsidR="00C92A05" w:rsidRPr="00C92A05">
        <w:rPr>
          <w:rFonts w:asciiTheme="minorHAnsi" w:hAnsiTheme="minorHAnsi" w:cstheme="minorHAnsi"/>
          <w:b w:val="0"/>
          <w:bCs/>
          <w:color w:val="1F497D" w:themeColor="text2"/>
        </w:rPr>
        <w:t>Iteration 1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5861"/>
        <w:gridCol w:w="4363"/>
      </w:tblGrid>
      <w:tr w:rsidR="002B2D13" w:rsidRPr="000547C0" w14:paraId="771239B5" w14:textId="77777777" w:rsidTr="003B5D11">
        <w:tc>
          <w:tcPr>
            <w:tcW w:w="5861" w:type="dxa"/>
          </w:tcPr>
          <w:p w14:paraId="2174BD45" w14:textId="77777777" w:rsidR="00BE04A5" w:rsidRDefault="00BE04A5">
            <w:pPr>
              <w:pStyle w:val="Title"/>
              <w:rPr>
                <w:rFonts w:asciiTheme="minorHAnsi" w:hAnsiTheme="minorHAnsi" w:cstheme="minorHAnsi"/>
                <w:iCs/>
                <w:color w:val="1F497D" w:themeColor="text2"/>
                <w:kern w:val="32"/>
                <w:sz w:val="28"/>
                <w:szCs w:val="32"/>
              </w:rPr>
            </w:pPr>
          </w:p>
          <w:p w14:paraId="6DA83CAA" w14:textId="1E14DD26" w:rsidR="00B777C6" w:rsidRPr="00E25782" w:rsidRDefault="00E25782">
            <w:pPr>
              <w:pStyle w:val="Title"/>
              <w:rPr>
                <w:rFonts w:asciiTheme="minorHAnsi" w:hAnsiTheme="minorHAnsi" w:cstheme="minorHAnsi"/>
              </w:rPr>
            </w:pPr>
            <w:r w:rsidRPr="00E25782">
              <w:rPr>
                <w:rFonts w:asciiTheme="minorHAnsi" w:hAnsiTheme="minorHAnsi" w:cstheme="minorHAnsi"/>
                <w:iCs/>
                <w:color w:val="1F497D" w:themeColor="text2"/>
                <w:kern w:val="32"/>
                <w:sz w:val="28"/>
                <w:szCs w:val="32"/>
              </w:rPr>
              <w:t>Notice of Meeting and Agenda</w:t>
            </w:r>
          </w:p>
        </w:tc>
        <w:tc>
          <w:tcPr>
            <w:tcW w:w="4363" w:type="dxa"/>
            <w:vAlign w:val="bottom"/>
          </w:tcPr>
          <w:p w14:paraId="2336C50F" w14:textId="1F4CC0FD" w:rsidR="00BE04A5" w:rsidRPr="000547C0" w:rsidRDefault="00BE04A5" w:rsidP="00BE04A5">
            <w:pPr>
              <w:pStyle w:val="Heading3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Tuesday, </w:t>
            </w:r>
            <w:r w:rsidR="0099075B">
              <w:rPr>
                <w:rFonts w:asciiTheme="minorHAnsi" w:hAnsiTheme="minorHAnsi" w:cstheme="minorHAnsi"/>
              </w:rPr>
              <w:t>March 1</w:t>
            </w:r>
            <w:r>
              <w:rPr>
                <w:rFonts w:asciiTheme="minorHAnsi" w:hAnsiTheme="minorHAnsi" w:cstheme="minorHAnsi"/>
              </w:rPr>
              <w:t>, 2022</w:t>
            </w:r>
          </w:p>
          <w:p w14:paraId="3C5464D8" w14:textId="676454D0" w:rsidR="00D62E01" w:rsidRPr="000547C0" w:rsidRDefault="00BE04A5" w:rsidP="003B5D11">
            <w:pPr>
              <w:pStyle w:val="Heading3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4pm</w:t>
            </w:r>
          </w:p>
          <w:p w14:paraId="0CAD7FF3" w14:textId="031C651F" w:rsidR="002B2D13" w:rsidRPr="000547C0" w:rsidRDefault="006017B0" w:rsidP="00D62E01">
            <w:pPr>
              <w:pStyle w:val="Heading3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EIT HB Campus C214/215</w:t>
            </w:r>
          </w:p>
        </w:tc>
      </w:tr>
    </w:tbl>
    <w:tbl>
      <w:tblPr>
        <w:tblStyle w:val="PlainTable5"/>
        <w:tblW w:w="5090" w:type="pct"/>
        <w:tblCellMar>
          <w:top w:w="14" w:type="dxa"/>
          <w:left w:w="0" w:type="dxa"/>
          <w:bottom w:w="14" w:type="dxa"/>
          <w:right w:w="0" w:type="dxa"/>
        </w:tblCellMar>
        <w:tblLook w:val="0600" w:firstRow="0" w:lastRow="0" w:firstColumn="0" w:lastColumn="0" w:noHBand="1" w:noVBand="1"/>
        <w:tblDescription w:val="Layout table"/>
      </w:tblPr>
      <w:tblGrid>
        <w:gridCol w:w="2128"/>
        <w:gridCol w:w="3183"/>
        <w:gridCol w:w="1635"/>
        <w:gridCol w:w="3462"/>
      </w:tblGrid>
      <w:tr w:rsidR="00B777C6" w:rsidRPr="000547C0" w14:paraId="5F698B41" w14:textId="77777777" w:rsidTr="00212D56">
        <w:tc>
          <w:tcPr>
            <w:tcW w:w="10408" w:type="dxa"/>
            <w:gridSpan w:val="4"/>
            <w:tcMar>
              <w:top w:w="144" w:type="dxa"/>
            </w:tcMar>
          </w:tcPr>
          <w:p w14:paraId="2F7966CD" w14:textId="1F876272" w:rsidR="00B777C6" w:rsidRPr="000547C0" w:rsidRDefault="00B777C6" w:rsidP="00BE04A5">
            <w:pPr>
              <w:rPr>
                <w:rFonts w:cstheme="minorHAnsi"/>
                <w:color w:val="1F497D" w:themeColor="text2"/>
              </w:rPr>
            </w:pPr>
          </w:p>
        </w:tc>
      </w:tr>
      <w:tr w:rsidR="002B2D13" w:rsidRPr="000547C0" w14:paraId="6F711279" w14:textId="77777777" w:rsidTr="00BE04A5">
        <w:tc>
          <w:tcPr>
            <w:tcW w:w="2128" w:type="dxa"/>
            <w:tcMar>
              <w:top w:w="144" w:type="dxa"/>
            </w:tcMar>
          </w:tcPr>
          <w:p w14:paraId="113CC9F2" w14:textId="06CDA996" w:rsidR="002B2D13" w:rsidRPr="000547C0" w:rsidRDefault="001C4533" w:rsidP="00212D56">
            <w:pPr>
              <w:pStyle w:val="Heading2"/>
              <w:spacing w:before="60" w:after="60" w:line="276" w:lineRule="auto"/>
              <w:outlineLvl w:val="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Sponsor:</w:t>
            </w:r>
          </w:p>
        </w:tc>
        <w:tc>
          <w:tcPr>
            <w:tcW w:w="3183" w:type="dxa"/>
            <w:tcMar>
              <w:top w:w="144" w:type="dxa"/>
            </w:tcMar>
          </w:tcPr>
          <w:p w14:paraId="641BFFAF" w14:textId="1AE6CF59" w:rsidR="002B2D13" w:rsidRPr="000547C0" w:rsidRDefault="001C4533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Noor Alani</w:t>
            </w:r>
          </w:p>
        </w:tc>
        <w:tc>
          <w:tcPr>
            <w:tcW w:w="1635" w:type="dxa"/>
            <w:tcMar>
              <w:top w:w="144" w:type="dxa"/>
            </w:tcMar>
          </w:tcPr>
          <w:p w14:paraId="212CD450" w14:textId="52D96188" w:rsidR="002B2D13" w:rsidRPr="000547C0" w:rsidRDefault="000547C0" w:rsidP="00212D56">
            <w:pPr>
              <w:pStyle w:val="Heading2"/>
              <w:spacing w:before="60" w:after="60" w:line="276" w:lineRule="auto"/>
              <w:outlineLvl w:val="1"/>
              <w:rPr>
                <w:rFonts w:asciiTheme="minorHAnsi" w:hAnsiTheme="minorHAnsi" w:cstheme="minorHAnsi"/>
              </w:rPr>
            </w:pPr>
            <w:r w:rsidRPr="000547C0">
              <w:rPr>
                <w:rFonts w:asciiTheme="minorHAnsi" w:hAnsiTheme="minorHAnsi" w:cstheme="minorHAnsi"/>
              </w:rPr>
              <w:t>Name of Group:</w:t>
            </w:r>
            <w:r w:rsidR="00BE04A5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3462" w:type="dxa"/>
            <w:tcMar>
              <w:top w:w="144" w:type="dxa"/>
            </w:tcMar>
          </w:tcPr>
          <w:p w14:paraId="4FD9BE94" w14:textId="28516E71" w:rsidR="002B2D13" w:rsidRPr="000547C0" w:rsidRDefault="001C4533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Group </w:t>
            </w:r>
            <w:r w:rsidR="00BE04A5">
              <w:rPr>
                <w:rFonts w:cstheme="minorHAnsi"/>
              </w:rPr>
              <w:t>6</w:t>
            </w:r>
          </w:p>
        </w:tc>
      </w:tr>
      <w:tr w:rsidR="002B2D13" w:rsidRPr="000547C0" w14:paraId="0EA66E5E" w14:textId="77777777" w:rsidTr="00BE04A5">
        <w:tc>
          <w:tcPr>
            <w:tcW w:w="2128" w:type="dxa"/>
          </w:tcPr>
          <w:p w14:paraId="5FDE9C93" w14:textId="6D6C8FBB" w:rsidR="002B2D13" w:rsidRPr="000547C0" w:rsidRDefault="001C4533" w:rsidP="00212D56">
            <w:pPr>
              <w:pStyle w:val="Heading2"/>
              <w:spacing w:before="60" w:after="60" w:line="276" w:lineRule="auto"/>
              <w:outlineLvl w:val="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Group Lead:</w:t>
            </w:r>
          </w:p>
        </w:tc>
        <w:tc>
          <w:tcPr>
            <w:tcW w:w="3183" w:type="dxa"/>
          </w:tcPr>
          <w:p w14:paraId="7A298D8A" w14:textId="4223EE21" w:rsidR="002B2D13" w:rsidRPr="000547C0" w:rsidRDefault="00DB26B5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Elisa Bertoni</w:t>
            </w:r>
          </w:p>
        </w:tc>
        <w:tc>
          <w:tcPr>
            <w:tcW w:w="1635" w:type="dxa"/>
          </w:tcPr>
          <w:p w14:paraId="2727D4AE" w14:textId="77777777" w:rsidR="002B2D13" w:rsidRPr="000547C0" w:rsidRDefault="00C92A05" w:rsidP="00212D56">
            <w:pPr>
              <w:pStyle w:val="Heading2"/>
              <w:spacing w:before="60" w:after="60" w:line="276" w:lineRule="auto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795647141"/>
                <w:placeholder>
                  <w:docPart w:val="A4D5D54162854427BD58917F1DB0A4DC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0547C0">
                  <w:rPr>
                    <w:rFonts w:asciiTheme="minorHAnsi" w:hAnsiTheme="minorHAnsi" w:cstheme="minorHAnsi"/>
                  </w:rPr>
                  <w:t>Note taker:</w:t>
                </w:r>
              </w:sdtContent>
            </w:sdt>
          </w:p>
        </w:tc>
        <w:tc>
          <w:tcPr>
            <w:tcW w:w="3462" w:type="dxa"/>
          </w:tcPr>
          <w:p w14:paraId="3E16E044" w14:textId="2D424A9C" w:rsidR="002B2D13" w:rsidRPr="000547C0" w:rsidRDefault="00DB26B5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Sass Russell</w:t>
            </w:r>
          </w:p>
        </w:tc>
      </w:tr>
      <w:tr w:rsidR="00212D56" w:rsidRPr="000547C0" w14:paraId="509CD466" w14:textId="77777777" w:rsidTr="00212D56">
        <w:tc>
          <w:tcPr>
            <w:tcW w:w="2128" w:type="dxa"/>
          </w:tcPr>
          <w:p w14:paraId="4B289DF6" w14:textId="09EF14CA" w:rsidR="00212D56" w:rsidRPr="000547C0" w:rsidRDefault="00C92A05" w:rsidP="00212D56">
            <w:pPr>
              <w:spacing w:before="60" w:after="60" w:line="276" w:lineRule="auto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1643469904"/>
                <w:placeholder>
                  <w:docPart w:val="76AE085A5BED469383B8E9B371838E24"/>
                </w:placeholder>
                <w:temporary/>
                <w:showingPlcHdr/>
                <w15:appearance w15:val="hidden"/>
              </w:sdtPr>
              <w:sdtEndPr/>
              <w:sdtContent>
                <w:r w:rsidR="00212D56" w:rsidRPr="000547C0">
                  <w:rPr>
                    <w:rFonts w:cstheme="minorHAnsi"/>
                    <w:b/>
                    <w:bCs/>
                  </w:rPr>
                  <w:t>Attendees:</w:t>
                </w:r>
              </w:sdtContent>
            </w:sdt>
          </w:p>
        </w:tc>
        <w:tc>
          <w:tcPr>
            <w:tcW w:w="8280" w:type="dxa"/>
            <w:gridSpan w:val="3"/>
          </w:tcPr>
          <w:p w14:paraId="240AE26A" w14:textId="4ED74129" w:rsidR="00212D56" w:rsidRPr="000547C0" w:rsidRDefault="00DB26B5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Sass Russell</w:t>
            </w:r>
          </w:p>
        </w:tc>
      </w:tr>
      <w:tr w:rsidR="00212D56" w:rsidRPr="000547C0" w14:paraId="68376BDD" w14:textId="77777777" w:rsidTr="00212D56">
        <w:tc>
          <w:tcPr>
            <w:tcW w:w="2128" w:type="dxa"/>
          </w:tcPr>
          <w:p w14:paraId="1FE0492D" w14:textId="018ED944" w:rsidR="00212D56" w:rsidRPr="000547C0" w:rsidRDefault="00212D56" w:rsidP="00212D56">
            <w:pPr>
              <w:spacing w:before="60" w:after="60" w:line="276" w:lineRule="auto"/>
              <w:rPr>
                <w:rFonts w:cstheme="minorHAnsi"/>
                <w:b/>
                <w:bCs/>
              </w:rPr>
            </w:pPr>
            <w:r w:rsidRPr="000547C0">
              <w:rPr>
                <w:rFonts w:cstheme="minorHAnsi"/>
                <w:b/>
                <w:bCs/>
              </w:rPr>
              <w:t>Absent:</w:t>
            </w:r>
          </w:p>
        </w:tc>
        <w:tc>
          <w:tcPr>
            <w:tcW w:w="8280" w:type="dxa"/>
            <w:gridSpan w:val="3"/>
          </w:tcPr>
          <w:p w14:paraId="7A63F83E" w14:textId="249876F4" w:rsidR="00212D56" w:rsidRPr="000547C0" w:rsidRDefault="001830D1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N/A</w:t>
            </w:r>
          </w:p>
        </w:tc>
      </w:tr>
      <w:tr w:rsidR="00212D56" w:rsidRPr="000547C0" w14:paraId="14D58E6E" w14:textId="77777777" w:rsidTr="00212D56">
        <w:trPr>
          <w:trHeight w:val="430"/>
        </w:trPr>
        <w:tc>
          <w:tcPr>
            <w:tcW w:w="2128" w:type="dxa"/>
          </w:tcPr>
          <w:p w14:paraId="742BFBA8" w14:textId="0D5B8AE9" w:rsidR="00212D56" w:rsidRPr="000547C0" w:rsidRDefault="00C92A05" w:rsidP="00212D56">
            <w:pPr>
              <w:spacing w:before="60" w:after="60" w:line="276" w:lineRule="auto"/>
              <w:rPr>
                <w:rFonts w:cstheme="minorHAnsi"/>
                <w:b/>
                <w:bCs/>
              </w:rPr>
            </w:pPr>
            <w:sdt>
              <w:sdtPr>
                <w:rPr>
                  <w:rFonts w:cstheme="minorHAnsi"/>
                  <w:b/>
                  <w:bCs/>
                </w:rPr>
                <w:id w:val="681237791"/>
                <w:placeholder>
                  <w:docPart w:val="1F0AEA0A78794A39ACA0FD5992960660"/>
                </w:placeholder>
                <w:temporary/>
                <w:showingPlcHdr/>
                <w15:appearance w15:val="hidden"/>
              </w:sdtPr>
              <w:sdtEndPr/>
              <w:sdtContent>
                <w:r w:rsidR="00212D56" w:rsidRPr="000547C0">
                  <w:rPr>
                    <w:rFonts w:cstheme="minorHAnsi"/>
                    <w:b/>
                    <w:bCs/>
                  </w:rPr>
                  <w:t>Please bring:</w:t>
                </w:r>
              </w:sdtContent>
            </w:sdt>
          </w:p>
        </w:tc>
        <w:tc>
          <w:tcPr>
            <w:tcW w:w="8280" w:type="dxa"/>
            <w:gridSpan w:val="3"/>
          </w:tcPr>
          <w:p w14:paraId="5662514B" w14:textId="010116C2" w:rsidR="00212D56" w:rsidRPr="000547C0" w:rsidRDefault="001C4533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Laptop</w:t>
            </w:r>
          </w:p>
        </w:tc>
      </w:tr>
      <w:tr w:rsidR="000547C0" w:rsidRPr="000547C0" w14:paraId="20BB3048" w14:textId="77777777" w:rsidTr="00212D56">
        <w:trPr>
          <w:trHeight w:val="430"/>
        </w:trPr>
        <w:tc>
          <w:tcPr>
            <w:tcW w:w="2128" w:type="dxa"/>
          </w:tcPr>
          <w:p w14:paraId="127F0B39" w14:textId="3CF4E9E3" w:rsidR="000547C0" w:rsidRPr="000547C0" w:rsidRDefault="000547C0" w:rsidP="000547C0">
            <w:pPr>
              <w:spacing w:before="60" w:after="60" w:line="276" w:lineRule="auto"/>
              <w:rPr>
                <w:rFonts w:cstheme="minorHAnsi"/>
                <w:b/>
                <w:bCs/>
              </w:rPr>
            </w:pPr>
            <w:r w:rsidRPr="000547C0">
              <w:rPr>
                <w:rFonts w:cstheme="minorHAnsi"/>
                <w:b/>
                <w:bCs/>
              </w:rPr>
              <w:t>Agenda items:</w:t>
            </w:r>
          </w:p>
        </w:tc>
        <w:tc>
          <w:tcPr>
            <w:tcW w:w="8280" w:type="dxa"/>
            <w:gridSpan w:val="3"/>
          </w:tcPr>
          <w:p w14:paraId="5AEA310C" w14:textId="32739B4C" w:rsidR="000547C0" w:rsidRPr="000547C0" w:rsidRDefault="00097B2C" w:rsidP="000547C0">
            <w:pPr>
              <w:pStyle w:val="ListParagraph"/>
              <w:numPr>
                <w:ilvl w:val="0"/>
                <w:numId w:val="7"/>
              </w:numPr>
              <w:spacing w:before="60" w:after="60" w:line="276" w:lineRule="auto"/>
              <w:ind w:left="283" w:hanging="283"/>
              <w:rPr>
                <w:rFonts w:cstheme="minorHAnsi"/>
              </w:rPr>
            </w:pPr>
            <w:r>
              <w:rPr>
                <w:rFonts w:cstheme="minorHAnsi"/>
              </w:rPr>
              <w:t>Project definition and p</w:t>
            </w:r>
            <w:r w:rsidR="00204EDE">
              <w:rPr>
                <w:rFonts w:cstheme="minorHAnsi"/>
              </w:rPr>
              <w:t>lanning</w:t>
            </w:r>
          </w:p>
          <w:p w14:paraId="37EB8667" w14:textId="6B8CB5D1" w:rsidR="000547C0" w:rsidRDefault="00BA1C08" w:rsidP="000547C0">
            <w:pPr>
              <w:pStyle w:val="ListParagraph"/>
              <w:numPr>
                <w:ilvl w:val="0"/>
                <w:numId w:val="7"/>
              </w:numPr>
              <w:spacing w:before="60" w:after="60" w:line="276" w:lineRule="auto"/>
              <w:ind w:left="283" w:hanging="283"/>
              <w:rPr>
                <w:rFonts w:cstheme="minorHAnsi"/>
              </w:rPr>
            </w:pPr>
            <w:r>
              <w:rPr>
                <w:rFonts w:cstheme="minorHAnsi"/>
              </w:rPr>
              <w:t xml:space="preserve">Discuss documentation needed for iteration </w:t>
            </w:r>
            <w:r w:rsidR="0073414E">
              <w:rPr>
                <w:rFonts w:cstheme="minorHAnsi"/>
              </w:rPr>
              <w:t>1</w:t>
            </w:r>
            <w:r w:rsidR="00DD2C64">
              <w:rPr>
                <w:rFonts w:cstheme="minorHAnsi"/>
              </w:rPr>
              <w:t xml:space="preserve"> of the project</w:t>
            </w:r>
            <w:r w:rsidR="00517C65">
              <w:rPr>
                <w:rFonts w:cstheme="minorHAnsi"/>
              </w:rPr>
              <w:t xml:space="preserve"> of the project and assign tasks to team members</w:t>
            </w:r>
          </w:p>
          <w:p w14:paraId="2EDE499F" w14:textId="234B5633" w:rsidR="005B76AC" w:rsidRPr="000547C0" w:rsidRDefault="00B2656A" w:rsidP="000547C0">
            <w:pPr>
              <w:pStyle w:val="ListParagraph"/>
              <w:numPr>
                <w:ilvl w:val="0"/>
                <w:numId w:val="7"/>
              </w:numPr>
              <w:spacing w:before="60" w:after="60" w:line="276" w:lineRule="auto"/>
              <w:ind w:left="283" w:hanging="283"/>
              <w:rPr>
                <w:rFonts w:cstheme="minorHAnsi"/>
              </w:rPr>
            </w:pPr>
            <w:r>
              <w:rPr>
                <w:rFonts w:cstheme="minorHAnsi"/>
              </w:rPr>
              <w:t xml:space="preserve">Discuss timeline for initiation of </w:t>
            </w:r>
            <w:r w:rsidR="00731623">
              <w:rPr>
                <w:rFonts w:cstheme="minorHAnsi"/>
              </w:rPr>
              <w:t>iteration</w:t>
            </w:r>
            <w:r>
              <w:rPr>
                <w:rFonts w:cstheme="minorHAnsi"/>
              </w:rPr>
              <w:t xml:space="preserve"> </w:t>
            </w:r>
            <w:r w:rsidR="00DB68F6">
              <w:rPr>
                <w:rFonts w:cstheme="minorHAnsi"/>
              </w:rPr>
              <w:t>2</w:t>
            </w:r>
          </w:p>
        </w:tc>
      </w:tr>
    </w:tbl>
    <w:sdt>
      <w:sdtPr>
        <w:rPr>
          <w:rFonts w:asciiTheme="minorHAnsi" w:hAnsiTheme="minorHAnsi" w:cstheme="minorHAnsi"/>
        </w:rPr>
        <w:id w:val="-2901889"/>
        <w:placeholder>
          <w:docPart w:val="2AC739C84351476788A98698ECA3C527"/>
        </w:placeholder>
        <w:temporary/>
        <w:showingPlcHdr/>
        <w15:appearance w15:val="hidden"/>
      </w:sdtPr>
      <w:sdtEndPr/>
      <w:sdtContent>
        <w:p w14:paraId="20508BDE" w14:textId="77777777" w:rsidR="002B2D13" w:rsidRPr="000547C0" w:rsidRDefault="006344A8" w:rsidP="00E25782">
          <w:pPr>
            <w:pStyle w:val="Heading1"/>
            <w:jc w:val="left"/>
            <w:rPr>
              <w:rFonts w:asciiTheme="minorHAnsi" w:hAnsiTheme="minorHAnsi" w:cstheme="minorHAnsi"/>
            </w:rPr>
          </w:pPr>
          <w:r w:rsidRPr="000547C0">
            <w:rPr>
              <w:rFonts w:asciiTheme="minorHAnsi" w:hAnsiTheme="minorHAnsi" w:cstheme="minorHAnsi"/>
              <w:i w:val="0"/>
              <w:iCs/>
              <w:color w:val="1F497D" w:themeColor="text2"/>
            </w:rPr>
            <w:t>Minutes</w:t>
          </w:r>
        </w:p>
      </w:sdtContent>
    </w:sdt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1620"/>
        <w:gridCol w:w="4970"/>
        <w:gridCol w:w="1324"/>
        <w:gridCol w:w="2310"/>
      </w:tblGrid>
      <w:tr w:rsidR="002B2D13" w:rsidRPr="000547C0" w14:paraId="5256CEC7" w14:textId="77777777" w:rsidTr="00D62E01">
        <w:tc>
          <w:tcPr>
            <w:tcW w:w="1620" w:type="dxa"/>
          </w:tcPr>
          <w:p w14:paraId="4D1293BF" w14:textId="2BA96C5B" w:rsidR="002B2D13" w:rsidRPr="000547C0" w:rsidRDefault="001C4533">
            <w:pPr>
              <w:pStyle w:val="Heading2"/>
              <w:rPr>
                <w:rFonts w:asciiTheme="minorHAnsi" w:hAnsiTheme="minorHAnsi" w:cstheme="minorHAnsi"/>
              </w:rPr>
            </w:pPr>
            <w:bookmarkStart w:id="0" w:name="MinuteItems"/>
            <w:bookmarkStart w:id="1" w:name="MinuteTopicSection"/>
            <w:bookmarkEnd w:id="0"/>
            <w:r>
              <w:rPr>
                <w:rFonts w:asciiTheme="minorHAnsi" w:hAnsiTheme="minorHAnsi" w:cstheme="minorHAnsi"/>
              </w:rPr>
              <w:t>Agenda Item 1:</w:t>
            </w:r>
          </w:p>
        </w:tc>
        <w:tc>
          <w:tcPr>
            <w:tcW w:w="4970" w:type="dxa"/>
          </w:tcPr>
          <w:p w14:paraId="5CBAE6E5" w14:textId="459259F3" w:rsidR="002B2D13" w:rsidRPr="000547C0" w:rsidRDefault="00D8769A">
            <w:pPr>
              <w:rPr>
                <w:rFonts w:cstheme="minorHAnsi"/>
              </w:rPr>
            </w:pPr>
            <w:r>
              <w:rPr>
                <w:rFonts w:cstheme="minorHAnsi"/>
              </w:rPr>
              <w:t>Project definition and planning</w:t>
            </w:r>
          </w:p>
        </w:tc>
        <w:tc>
          <w:tcPr>
            <w:tcW w:w="1324" w:type="dxa"/>
          </w:tcPr>
          <w:p w14:paraId="0938B73C" w14:textId="77777777" w:rsidR="002B2D13" w:rsidRPr="000547C0" w:rsidRDefault="00C92A05">
            <w:pPr>
              <w:pStyle w:val="Heading2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737199064"/>
                <w:placeholder>
                  <w:docPart w:val="4DFD1CE8E0D341EEBC755028F480CBD2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0547C0">
                  <w:rPr>
                    <w:rFonts w:asciiTheme="minorHAnsi" w:hAnsiTheme="minorHAnsi" w:cstheme="minorHAnsi"/>
                  </w:rPr>
                  <w:t>Presenter:</w:t>
                </w:r>
              </w:sdtContent>
            </w:sdt>
          </w:p>
        </w:tc>
        <w:tc>
          <w:tcPr>
            <w:tcW w:w="2310" w:type="dxa"/>
          </w:tcPr>
          <w:p w14:paraId="5FDA3CAE" w14:textId="4468DBE1" w:rsidR="002B2D13" w:rsidRPr="000547C0" w:rsidRDefault="00587012">
            <w:pPr>
              <w:rPr>
                <w:rFonts w:cstheme="minorHAnsi"/>
              </w:rPr>
            </w:pPr>
            <w:r>
              <w:rPr>
                <w:rFonts w:cstheme="minorHAnsi"/>
              </w:rPr>
              <w:t>Elisa Bertoni</w:t>
            </w:r>
          </w:p>
        </w:tc>
      </w:tr>
    </w:tbl>
    <w:p w14:paraId="674793E3" w14:textId="587C179B" w:rsidR="002B2D13" w:rsidRDefault="00C92A05">
      <w:pPr>
        <w:pStyle w:val="Heading4"/>
        <w:rPr>
          <w:rFonts w:cstheme="minorHAnsi"/>
        </w:rPr>
      </w:pPr>
      <w:sdt>
        <w:sdtPr>
          <w:rPr>
            <w:rFonts w:cstheme="minorHAnsi"/>
          </w:rPr>
          <w:id w:val="-391195506"/>
          <w:placeholder>
            <w:docPart w:val="6DEE384615294A479D4F2F927CDBAD2C"/>
          </w:placeholder>
          <w:temporary/>
          <w:showingPlcHdr/>
          <w15:appearance w15:val="hidden"/>
        </w:sdtPr>
        <w:sdtEndPr/>
        <w:sdtContent>
          <w:r w:rsidR="006344A8" w:rsidRPr="000547C0">
            <w:rPr>
              <w:rFonts w:cstheme="minorHAnsi"/>
            </w:rPr>
            <w:t>Discussion:</w:t>
          </w:r>
        </w:sdtContent>
      </w:sdt>
    </w:p>
    <w:p w14:paraId="2BA28960" w14:textId="34B35599" w:rsidR="0086561D" w:rsidRPr="000547C0" w:rsidRDefault="0086561D" w:rsidP="0086561D">
      <w:pPr>
        <w:jc w:val="both"/>
        <w:rPr>
          <w:rFonts w:cstheme="minorHAnsi"/>
        </w:rPr>
      </w:pPr>
      <w:r>
        <w:rPr>
          <w:rFonts w:cstheme="minorHAnsi"/>
        </w:rPr>
        <w:t xml:space="preserve">Discuss and agree on </w:t>
      </w:r>
      <w:r w:rsidR="00E119D4">
        <w:rPr>
          <w:rFonts w:cstheme="minorHAnsi"/>
        </w:rPr>
        <w:t xml:space="preserve">project definition and </w:t>
      </w:r>
      <w:r>
        <w:rPr>
          <w:rFonts w:cstheme="minorHAnsi"/>
        </w:rPr>
        <w:t xml:space="preserve">plans needed to advance the project through iteration </w:t>
      </w:r>
      <w:r w:rsidR="002555F6">
        <w:rPr>
          <w:rFonts w:cstheme="minorHAnsi"/>
        </w:rPr>
        <w:t>1</w:t>
      </w:r>
      <w:r>
        <w:rPr>
          <w:rFonts w:cstheme="minorHAnsi"/>
        </w:rPr>
        <w:t>.</w:t>
      </w:r>
    </w:p>
    <w:p w14:paraId="109ADBA9" w14:textId="77777777" w:rsidR="002B2D13" w:rsidRPr="000547C0" w:rsidRDefault="00C92A05">
      <w:pPr>
        <w:pStyle w:val="Heading4"/>
        <w:rPr>
          <w:rFonts w:cstheme="minorHAnsi"/>
        </w:rPr>
      </w:pPr>
      <w:sdt>
        <w:sdtPr>
          <w:rPr>
            <w:rFonts w:cstheme="minorHAnsi"/>
          </w:rPr>
          <w:id w:val="1574465788"/>
          <w:placeholder>
            <w:docPart w:val="F1DBFE99356942478715A65A223FCF69"/>
          </w:placeholder>
          <w:temporary/>
          <w:showingPlcHdr/>
          <w15:appearance w15:val="hidden"/>
        </w:sdtPr>
        <w:sdtEndPr/>
        <w:sdtContent>
          <w:r w:rsidR="006344A8" w:rsidRPr="000547C0">
            <w:rPr>
              <w:rFonts w:cstheme="minorHAnsi"/>
            </w:rPr>
            <w:t>Conclusions:</w:t>
          </w:r>
        </w:sdtContent>
      </w:sdt>
    </w:p>
    <w:p w14:paraId="6EB01B52" w14:textId="31DAC2F1" w:rsidR="00493C05" w:rsidRPr="000547C0" w:rsidRDefault="000B49F6" w:rsidP="00493C05">
      <w:pPr>
        <w:jc w:val="both"/>
        <w:rPr>
          <w:rFonts w:cstheme="minorHAnsi"/>
        </w:rPr>
      </w:pPr>
      <w:r>
        <w:rPr>
          <w:rFonts w:cstheme="minorHAnsi"/>
        </w:rPr>
        <w:t xml:space="preserve">General approach agreed </w:t>
      </w:r>
      <w:proofErr w:type="gramStart"/>
      <w:r>
        <w:rPr>
          <w:rFonts w:cstheme="minorHAnsi"/>
        </w:rPr>
        <w:t>and also</w:t>
      </w:r>
      <w:proofErr w:type="gramEnd"/>
      <w:r>
        <w:rPr>
          <w:rFonts w:cstheme="minorHAnsi"/>
        </w:rPr>
        <w:t xml:space="preserve"> </w:t>
      </w:r>
      <w:r w:rsidR="008614AD">
        <w:rPr>
          <w:rFonts w:cstheme="minorHAnsi"/>
        </w:rPr>
        <w:t>how</w:t>
      </w:r>
      <w:r w:rsidR="00F87B93">
        <w:rPr>
          <w:rFonts w:cstheme="minorHAnsi"/>
        </w:rPr>
        <w:t xml:space="preserve"> to begin the </w:t>
      </w:r>
      <w:r>
        <w:rPr>
          <w:rFonts w:cstheme="minorHAnsi"/>
        </w:rPr>
        <w:t>assignment of responsibilities between team members.</w:t>
      </w:r>
    </w:p>
    <w:p w14:paraId="1FE99652" w14:textId="7E586E49" w:rsidR="002B2D13" w:rsidRPr="000547C0" w:rsidRDefault="002B2D13">
      <w:pPr>
        <w:rPr>
          <w:rFonts w:cstheme="minorHAnsi"/>
        </w:rPr>
      </w:pPr>
    </w:p>
    <w:tbl>
      <w:tblPr>
        <w:tblStyle w:val="GridTable1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Content table"/>
      </w:tblPr>
      <w:tblGrid>
        <w:gridCol w:w="5310"/>
        <w:gridCol w:w="3060"/>
        <w:gridCol w:w="1854"/>
      </w:tblGrid>
      <w:tr w:rsidR="002B2D13" w:rsidRPr="000547C0" w14:paraId="64796EF8" w14:textId="77777777" w:rsidTr="001E0877">
        <w:trPr>
          <w:tblHeader/>
        </w:trPr>
        <w:tc>
          <w:tcPr>
            <w:tcW w:w="5310" w:type="dxa"/>
            <w:vAlign w:val="bottom"/>
          </w:tcPr>
          <w:bookmarkStart w:id="2" w:name="MinuteDiscussion"/>
          <w:bookmarkStart w:id="3" w:name="MinuteActionItems"/>
          <w:bookmarkEnd w:id="2"/>
          <w:bookmarkEnd w:id="3"/>
          <w:p w14:paraId="5F389CE8" w14:textId="77777777" w:rsidR="002B2D13" w:rsidRPr="000547C0" w:rsidRDefault="00C92A05" w:rsidP="00D60069">
            <w:pPr>
              <w:pStyle w:val="Heading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1717032099"/>
                <w:placeholder>
                  <w:docPart w:val="F5E7B42B53F440A5A30A27A6DEE4865E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0547C0">
                  <w:rPr>
                    <w:rFonts w:asciiTheme="minorHAnsi" w:hAnsiTheme="minorHAnsi" w:cstheme="minorHAnsi"/>
                  </w:rPr>
                  <w:t>Action items</w:t>
                </w:r>
              </w:sdtContent>
            </w:sdt>
          </w:p>
        </w:tc>
        <w:bookmarkStart w:id="4" w:name="MinutePersonResponsible"/>
        <w:bookmarkEnd w:id="4"/>
        <w:tc>
          <w:tcPr>
            <w:tcW w:w="3060" w:type="dxa"/>
            <w:vAlign w:val="bottom"/>
          </w:tcPr>
          <w:p w14:paraId="19E8574F" w14:textId="77777777" w:rsidR="002B2D13" w:rsidRPr="000547C0" w:rsidRDefault="00C92A05" w:rsidP="00D60069">
            <w:pPr>
              <w:pStyle w:val="Heading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319821758"/>
                <w:placeholder>
                  <w:docPart w:val="77DBEF1CA76141D19A681C911AE02C82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0547C0">
                  <w:rPr>
                    <w:rFonts w:asciiTheme="minorHAnsi" w:hAnsiTheme="minorHAnsi" w:cstheme="minorHAnsi"/>
                  </w:rPr>
                  <w:t>Person responsible</w:t>
                </w:r>
              </w:sdtContent>
            </w:sdt>
          </w:p>
        </w:tc>
        <w:bookmarkStart w:id="5" w:name="MinuteDeadline"/>
        <w:bookmarkEnd w:id="5"/>
        <w:tc>
          <w:tcPr>
            <w:tcW w:w="1854" w:type="dxa"/>
            <w:vAlign w:val="bottom"/>
          </w:tcPr>
          <w:p w14:paraId="016A422D" w14:textId="77777777" w:rsidR="002B2D13" w:rsidRPr="000547C0" w:rsidRDefault="00C92A05" w:rsidP="00D60069">
            <w:pPr>
              <w:pStyle w:val="Heading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433413345"/>
                <w:placeholder>
                  <w:docPart w:val="12B81E20BF7C4614B4CE28B4F5892526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0547C0">
                  <w:rPr>
                    <w:rFonts w:asciiTheme="minorHAnsi" w:hAnsiTheme="minorHAnsi" w:cstheme="minorHAnsi"/>
                  </w:rPr>
                  <w:t>Deadline</w:t>
                </w:r>
              </w:sdtContent>
            </w:sdt>
          </w:p>
        </w:tc>
      </w:tr>
      <w:tr w:rsidR="002B2D13" w:rsidRPr="000547C0" w14:paraId="2C2FD9BB" w14:textId="77777777" w:rsidTr="00D60069">
        <w:tc>
          <w:tcPr>
            <w:tcW w:w="5310" w:type="dxa"/>
          </w:tcPr>
          <w:p w14:paraId="21A309E5" w14:textId="5EABF487" w:rsidR="002B2D13" w:rsidRPr="000547C0" w:rsidRDefault="00671113" w:rsidP="00D60069">
            <w:pPr>
              <w:pStyle w:val="ListBullet"/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Discuss and agree general approach to the project</w:t>
            </w:r>
          </w:p>
        </w:tc>
        <w:tc>
          <w:tcPr>
            <w:tcW w:w="3060" w:type="dxa"/>
          </w:tcPr>
          <w:p w14:paraId="06BF676B" w14:textId="0D0DE827" w:rsidR="002B2D13" w:rsidRPr="000547C0" w:rsidRDefault="003F4C45" w:rsidP="00D60069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Sass Russell</w:t>
            </w:r>
            <w:r w:rsidR="00517EFD">
              <w:rPr>
                <w:rFonts w:cstheme="minorHAnsi"/>
              </w:rPr>
              <w:t xml:space="preserve"> + Elisa Bertoni</w:t>
            </w:r>
          </w:p>
        </w:tc>
        <w:tc>
          <w:tcPr>
            <w:tcW w:w="1854" w:type="dxa"/>
          </w:tcPr>
          <w:p w14:paraId="77EF2373" w14:textId="2581E381" w:rsidR="002B2D13" w:rsidRPr="000547C0" w:rsidRDefault="00F87B93" w:rsidP="00D60069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  <w:r w:rsidR="003F4C45">
              <w:rPr>
                <w:rFonts w:cstheme="minorHAnsi"/>
              </w:rPr>
              <w:t xml:space="preserve"> </w:t>
            </w:r>
            <w:r w:rsidR="00671113">
              <w:rPr>
                <w:rFonts w:cstheme="minorHAnsi"/>
              </w:rPr>
              <w:t xml:space="preserve">March </w:t>
            </w:r>
            <w:r w:rsidR="003F4C45">
              <w:rPr>
                <w:rFonts w:cstheme="minorHAnsi"/>
              </w:rPr>
              <w:t>2022</w:t>
            </w:r>
          </w:p>
        </w:tc>
      </w:tr>
      <w:tr w:rsidR="002B2D13" w:rsidRPr="000547C0" w14:paraId="2FF9C7BF" w14:textId="77777777" w:rsidTr="00D60069">
        <w:tc>
          <w:tcPr>
            <w:tcW w:w="5310" w:type="dxa"/>
          </w:tcPr>
          <w:p w14:paraId="42C0A497" w14:textId="5E443016" w:rsidR="002B2D13" w:rsidRPr="000547C0" w:rsidRDefault="00671113" w:rsidP="00D60069">
            <w:pPr>
              <w:pStyle w:val="ListBullet"/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Assign responsibilities for areas to cover by each team member</w:t>
            </w:r>
          </w:p>
        </w:tc>
        <w:tc>
          <w:tcPr>
            <w:tcW w:w="3060" w:type="dxa"/>
          </w:tcPr>
          <w:p w14:paraId="7376FD88" w14:textId="70C6F2EE" w:rsidR="002B2D13" w:rsidRPr="000547C0" w:rsidRDefault="003F4C45" w:rsidP="00D60069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Elisa Bertoni</w:t>
            </w:r>
            <w:r w:rsidR="00671113">
              <w:rPr>
                <w:rFonts w:cstheme="minorHAnsi"/>
              </w:rPr>
              <w:t xml:space="preserve"> + Sass Russell</w:t>
            </w:r>
          </w:p>
        </w:tc>
        <w:tc>
          <w:tcPr>
            <w:tcW w:w="1854" w:type="dxa"/>
          </w:tcPr>
          <w:p w14:paraId="36E951F4" w14:textId="292B0196" w:rsidR="002B2D13" w:rsidRPr="000547C0" w:rsidRDefault="00671113" w:rsidP="00D60069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  <w:r w:rsidR="003F4C45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March </w:t>
            </w:r>
            <w:r w:rsidR="003F4C45">
              <w:rPr>
                <w:rFonts w:cstheme="minorHAnsi"/>
              </w:rPr>
              <w:t>2022</w:t>
            </w:r>
          </w:p>
        </w:tc>
      </w:tr>
      <w:tr w:rsidR="002B2D13" w:rsidRPr="000547C0" w14:paraId="15EF0BA1" w14:textId="77777777" w:rsidTr="00D60069">
        <w:tc>
          <w:tcPr>
            <w:tcW w:w="5310" w:type="dxa"/>
            <w:tcMar>
              <w:bottom w:w="288" w:type="dxa"/>
            </w:tcMar>
          </w:tcPr>
          <w:p w14:paraId="1C70B684" w14:textId="60033E5C" w:rsidR="002B2D13" w:rsidRPr="000547C0" w:rsidRDefault="00671113" w:rsidP="00D60069">
            <w:pPr>
              <w:pStyle w:val="ListBullet"/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 xml:space="preserve">Set </w:t>
            </w:r>
            <w:r w:rsidR="00BB6816">
              <w:rPr>
                <w:rFonts w:cstheme="minorHAnsi"/>
              </w:rPr>
              <w:t xml:space="preserve">initial </w:t>
            </w:r>
            <w:r>
              <w:rPr>
                <w:rFonts w:cstheme="minorHAnsi"/>
              </w:rPr>
              <w:t>draft timeline to work to</w:t>
            </w:r>
          </w:p>
        </w:tc>
        <w:tc>
          <w:tcPr>
            <w:tcW w:w="3060" w:type="dxa"/>
            <w:tcMar>
              <w:bottom w:w="288" w:type="dxa"/>
            </w:tcMar>
          </w:tcPr>
          <w:p w14:paraId="2B16AE69" w14:textId="4B39C4C5" w:rsidR="002B2D13" w:rsidRPr="000547C0" w:rsidRDefault="003F4C45" w:rsidP="00D60069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Elisa Bertoni</w:t>
            </w:r>
          </w:p>
        </w:tc>
        <w:tc>
          <w:tcPr>
            <w:tcW w:w="1854" w:type="dxa"/>
            <w:tcMar>
              <w:bottom w:w="288" w:type="dxa"/>
            </w:tcMar>
          </w:tcPr>
          <w:p w14:paraId="202DBE6C" w14:textId="64233FCF" w:rsidR="002B2D13" w:rsidRPr="000547C0" w:rsidRDefault="00671113" w:rsidP="00D60069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5 March</w:t>
            </w:r>
            <w:r w:rsidR="00FE3F7E">
              <w:rPr>
                <w:rFonts w:cstheme="minorHAnsi"/>
              </w:rPr>
              <w:t xml:space="preserve"> </w:t>
            </w:r>
            <w:r w:rsidR="00E92BE1">
              <w:rPr>
                <w:rFonts w:cstheme="minorHAnsi"/>
              </w:rPr>
              <w:t>2022</w:t>
            </w:r>
          </w:p>
        </w:tc>
      </w:tr>
    </w:tbl>
    <w:tbl>
      <w:tblPr>
        <w:tblW w:w="5000" w:type="pct"/>
        <w:tblBorders>
          <w:top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Content table"/>
      </w:tblPr>
      <w:tblGrid>
        <w:gridCol w:w="1620"/>
        <w:gridCol w:w="4970"/>
        <w:gridCol w:w="1324"/>
        <w:gridCol w:w="2310"/>
      </w:tblGrid>
      <w:tr w:rsidR="00D62E01" w:rsidRPr="000547C0" w14:paraId="4A48D7E6" w14:textId="77777777" w:rsidTr="00D62E01">
        <w:tc>
          <w:tcPr>
            <w:tcW w:w="1620" w:type="dxa"/>
          </w:tcPr>
          <w:bookmarkEnd w:id="1"/>
          <w:p w14:paraId="0E9DE387" w14:textId="4EEB4C47" w:rsidR="00D62E01" w:rsidRPr="000547C0" w:rsidRDefault="001C4533" w:rsidP="006344A8">
            <w:pPr>
              <w:pStyle w:val="Heading2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Agenda Item 2:</w:t>
            </w:r>
          </w:p>
        </w:tc>
        <w:tc>
          <w:tcPr>
            <w:tcW w:w="4970" w:type="dxa"/>
          </w:tcPr>
          <w:p w14:paraId="5A2E62D2" w14:textId="547D1530" w:rsidR="00D62E01" w:rsidRPr="000547C0" w:rsidRDefault="00587012" w:rsidP="006344A8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Discuss documentation needed for iteration </w:t>
            </w:r>
            <w:r w:rsidR="00513006">
              <w:rPr>
                <w:rFonts w:cstheme="minorHAnsi"/>
              </w:rPr>
              <w:t>1</w:t>
            </w:r>
            <w:r>
              <w:rPr>
                <w:rFonts w:cstheme="minorHAnsi"/>
              </w:rPr>
              <w:t xml:space="preserve"> of</w:t>
            </w:r>
            <w:r w:rsidR="00513006">
              <w:rPr>
                <w:rFonts w:cstheme="minorHAnsi"/>
              </w:rPr>
              <w:br/>
            </w:r>
            <w:r>
              <w:rPr>
                <w:rFonts w:cstheme="minorHAnsi"/>
              </w:rPr>
              <w:t>the</w:t>
            </w:r>
            <w:r w:rsidR="00513006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project</w:t>
            </w:r>
            <w:r w:rsidR="00517C65">
              <w:rPr>
                <w:rFonts w:cstheme="minorHAnsi"/>
              </w:rPr>
              <w:t xml:space="preserve"> of the project and assign tasks to team members</w:t>
            </w:r>
          </w:p>
        </w:tc>
        <w:tc>
          <w:tcPr>
            <w:tcW w:w="1324" w:type="dxa"/>
          </w:tcPr>
          <w:p w14:paraId="4091F5A5" w14:textId="77777777" w:rsidR="00D62E01" w:rsidRPr="000547C0" w:rsidRDefault="00C92A05" w:rsidP="006344A8">
            <w:pPr>
              <w:pStyle w:val="Heading2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072624145"/>
                <w:placeholder>
                  <w:docPart w:val="D001631C20F145DE9BA1F53C18718B80"/>
                </w:placeholder>
                <w:temporary/>
                <w:showingPlcHdr/>
                <w15:appearance w15:val="hidden"/>
              </w:sdtPr>
              <w:sdtEndPr/>
              <w:sdtContent>
                <w:r w:rsidR="00D62E01" w:rsidRPr="000547C0">
                  <w:rPr>
                    <w:rFonts w:asciiTheme="minorHAnsi" w:hAnsiTheme="minorHAnsi" w:cstheme="minorHAnsi"/>
                  </w:rPr>
                  <w:t>Presenter:</w:t>
                </w:r>
              </w:sdtContent>
            </w:sdt>
          </w:p>
        </w:tc>
        <w:tc>
          <w:tcPr>
            <w:tcW w:w="2310" w:type="dxa"/>
          </w:tcPr>
          <w:p w14:paraId="3A898F3D" w14:textId="392FF8BA" w:rsidR="00D62E01" w:rsidRPr="000547C0" w:rsidRDefault="00576DCA" w:rsidP="006344A8">
            <w:pPr>
              <w:rPr>
                <w:rFonts w:cstheme="minorHAnsi"/>
              </w:rPr>
            </w:pPr>
            <w:r>
              <w:rPr>
                <w:rFonts w:cstheme="minorHAnsi"/>
              </w:rPr>
              <w:t>Sass Russell</w:t>
            </w:r>
          </w:p>
        </w:tc>
      </w:tr>
    </w:tbl>
    <w:p w14:paraId="678F69FE" w14:textId="77777777" w:rsidR="00D62E01" w:rsidRPr="000547C0" w:rsidRDefault="00C92A05" w:rsidP="00D62E01">
      <w:pPr>
        <w:pStyle w:val="Heading4"/>
        <w:rPr>
          <w:rFonts w:cstheme="minorHAnsi"/>
        </w:rPr>
      </w:pPr>
      <w:sdt>
        <w:sdtPr>
          <w:rPr>
            <w:rFonts w:cstheme="minorHAnsi"/>
          </w:rPr>
          <w:id w:val="1495455185"/>
          <w:placeholder>
            <w:docPart w:val="84A5E04285964561B2A8922DF388EC64"/>
          </w:placeholder>
          <w:temporary/>
          <w:showingPlcHdr/>
          <w15:appearance w15:val="hidden"/>
        </w:sdtPr>
        <w:sdtEndPr/>
        <w:sdtContent>
          <w:r w:rsidR="00D62E01" w:rsidRPr="000547C0">
            <w:rPr>
              <w:rFonts w:cstheme="minorHAnsi"/>
            </w:rPr>
            <w:t>Discussion:</w:t>
          </w:r>
        </w:sdtContent>
      </w:sdt>
    </w:p>
    <w:p w14:paraId="03E23481" w14:textId="4EE72535" w:rsidR="00D62E01" w:rsidRPr="000547C0" w:rsidRDefault="00576DCA" w:rsidP="00C05FE1">
      <w:pPr>
        <w:jc w:val="both"/>
        <w:rPr>
          <w:rFonts w:cstheme="minorHAnsi"/>
        </w:rPr>
      </w:pPr>
      <w:r>
        <w:rPr>
          <w:rFonts w:cstheme="minorHAnsi"/>
        </w:rPr>
        <w:t xml:space="preserve">Discuss and agree </w:t>
      </w:r>
      <w:r w:rsidR="005A4747">
        <w:rPr>
          <w:rFonts w:cstheme="minorHAnsi"/>
        </w:rPr>
        <w:t>the</w:t>
      </w:r>
      <w:r>
        <w:rPr>
          <w:rFonts w:cstheme="minorHAnsi"/>
        </w:rPr>
        <w:t xml:space="preserve"> necessary documentation</w:t>
      </w:r>
      <w:r w:rsidR="0090184A">
        <w:rPr>
          <w:rFonts w:cstheme="minorHAnsi"/>
        </w:rPr>
        <w:t xml:space="preserve">/worksheet needed </w:t>
      </w:r>
      <w:r w:rsidR="005A4747">
        <w:rPr>
          <w:rFonts w:cstheme="minorHAnsi"/>
        </w:rPr>
        <w:t>for</w:t>
      </w:r>
      <w:r w:rsidR="0090184A">
        <w:rPr>
          <w:rFonts w:cstheme="minorHAnsi"/>
        </w:rPr>
        <w:t xml:space="preserve"> </w:t>
      </w:r>
      <w:r w:rsidR="0038500D">
        <w:rPr>
          <w:rFonts w:cstheme="minorHAnsi"/>
        </w:rPr>
        <w:t xml:space="preserve">iteration </w:t>
      </w:r>
      <w:r w:rsidR="007E0593">
        <w:rPr>
          <w:rFonts w:cstheme="minorHAnsi"/>
        </w:rPr>
        <w:t>1</w:t>
      </w:r>
      <w:r w:rsidR="0038500D">
        <w:rPr>
          <w:rFonts w:cstheme="minorHAnsi"/>
        </w:rPr>
        <w:t>.</w:t>
      </w:r>
    </w:p>
    <w:p w14:paraId="1804FCAD" w14:textId="77777777" w:rsidR="00D62E01" w:rsidRPr="000547C0" w:rsidRDefault="00C92A05" w:rsidP="00C05FE1">
      <w:pPr>
        <w:pStyle w:val="Heading4"/>
        <w:jc w:val="both"/>
        <w:rPr>
          <w:rFonts w:cstheme="minorHAnsi"/>
        </w:rPr>
      </w:pPr>
      <w:sdt>
        <w:sdtPr>
          <w:rPr>
            <w:rFonts w:cstheme="minorHAnsi"/>
          </w:rPr>
          <w:id w:val="-1295436725"/>
          <w:placeholder>
            <w:docPart w:val="AD007E6BE1814B84B0B9FCC03933BAFB"/>
          </w:placeholder>
          <w:temporary/>
          <w:showingPlcHdr/>
          <w15:appearance w15:val="hidden"/>
        </w:sdtPr>
        <w:sdtEndPr/>
        <w:sdtContent>
          <w:r w:rsidR="00D62E01" w:rsidRPr="000547C0">
            <w:rPr>
              <w:rFonts w:cstheme="minorHAnsi"/>
            </w:rPr>
            <w:t>Conclusions:</w:t>
          </w:r>
        </w:sdtContent>
      </w:sdt>
    </w:p>
    <w:p w14:paraId="125E3B16" w14:textId="6803C603" w:rsidR="00D62E01" w:rsidRPr="000547C0" w:rsidRDefault="0038500D" w:rsidP="00C05FE1">
      <w:pPr>
        <w:jc w:val="both"/>
        <w:rPr>
          <w:rFonts w:cstheme="minorHAnsi"/>
        </w:rPr>
      </w:pPr>
      <w:r>
        <w:rPr>
          <w:rFonts w:cstheme="minorHAnsi"/>
        </w:rPr>
        <w:t xml:space="preserve">Agreed that two specific documents need to be completed as part of iteration </w:t>
      </w:r>
      <w:r w:rsidR="007E0593">
        <w:rPr>
          <w:rFonts w:cstheme="minorHAnsi"/>
        </w:rPr>
        <w:t>1</w:t>
      </w:r>
      <w:r>
        <w:rPr>
          <w:rFonts w:cstheme="minorHAnsi"/>
        </w:rPr>
        <w:t xml:space="preserve">: </w:t>
      </w:r>
      <w:r w:rsidR="008B3351">
        <w:rPr>
          <w:rFonts w:cstheme="minorHAnsi"/>
        </w:rPr>
        <w:t>3x Persona</w:t>
      </w:r>
      <w:r w:rsidR="00645651">
        <w:rPr>
          <w:rFonts w:cstheme="minorHAnsi"/>
        </w:rPr>
        <w:t>s</w:t>
      </w:r>
      <w:r w:rsidR="008B3351">
        <w:rPr>
          <w:rFonts w:cstheme="minorHAnsi"/>
        </w:rPr>
        <w:t xml:space="preserve"> and Stakeholder Register</w:t>
      </w:r>
    </w:p>
    <w:tbl>
      <w:tblPr>
        <w:tblStyle w:val="GridTable1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Content table"/>
      </w:tblPr>
      <w:tblGrid>
        <w:gridCol w:w="5310"/>
        <w:gridCol w:w="3060"/>
        <w:gridCol w:w="1854"/>
      </w:tblGrid>
      <w:tr w:rsidR="00D60069" w:rsidRPr="000547C0" w14:paraId="18B19F28" w14:textId="77777777" w:rsidTr="001E0877">
        <w:trPr>
          <w:tblHeader/>
        </w:trPr>
        <w:tc>
          <w:tcPr>
            <w:tcW w:w="5310" w:type="dxa"/>
            <w:vAlign w:val="bottom"/>
          </w:tcPr>
          <w:p w14:paraId="440D8459" w14:textId="77777777" w:rsidR="00D60069" w:rsidRPr="000547C0" w:rsidRDefault="00C92A05" w:rsidP="00284200">
            <w:pPr>
              <w:pStyle w:val="Heading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576775990"/>
                <w:placeholder>
                  <w:docPart w:val="0468A6EB36054D2C9711B98152E71322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0547C0">
                  <w:rPr>
                    <w:rFonts w:asciiTheme="minorHAnsi" w:hAnsiTheme="minorHAnsi" w:cstheme="minorHAnsi"/>
                  </w:rPr>
                  <w:t>Action items</w:t>
                </w:r>
              </w:sdtContent>
            </w:sdt>
          </w:p>
        </w:tc>
        <w:tc>
          <w:tcPr>
            <w:tcW w:w="3060" w:type="dxa"/>
            <w:vAlign w:val="bottom"/>
          </w:tcPr>
          <w:p w14:paraId="559B1D80" w14:textId="77777777" w:rsidR="00D60069" w:rsidRPr="000547C0" w:rsidRDefault="00C92A05" w:rsidP="00284200">
            <w:pPr>
              <w:pStyle w:val="Heading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778569795"/>
                <w:placeholder>
                  <w:docPart w:val="38B15585640D42858F453D402503F527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0547C0">
                  <w:rPr>
                    <w:rFonts w:asciiTheme="minorHAnsi" w:hAnsiTheme="minorHAnsi" w:cstheme="minorHAnsi"/>
                  </w:rPr>
                  <w:t>Person responsible</w:t>
                </w:r>
              </w:sdtContent>
            </w:sdt>
          </w:p>
        </w:tc>
        <w:tc>
          <w:tcPr>
            <w:tcW w:w="1854" w:type="dxa"/>
            <w:vAlign w:val="bottom"/>
          </w:tcPr>
          <w:p w14:paraId="3AC7A92B" w14:textId="77777777" w:rsidR="00D60069" w:rsidRPr="000547C0" w:rsidRDefault="00C92A05" w:rsidP="00284200">
            <w:pPr>
              <w:pStyle w:val="Heading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1974196117"/>
                <w:placeholder>
                  <w:docPart w:val="08E5F9ACE6FC46A99970B9ACD40A8779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0547C0">
                  <w:rPr>
                    <w:rFonts w:asciiTheme="minorHAnsi" w:hAnsiTheme="minorHAnsi" w:cstheme="minorHAnsi"/>
                  </w:rPr>
                  <w:t>Deadline</w:t>
                </w:r>
              </w:sdtContent>
            </w:sdt>
          </w:p>
        </w:tc>
      </w:tr>
      <w:tr w:rsidR="00D60069" w:rsidRPr="000547C0" w14:paraId="2608428A" w14:textId="77777777" w:rsidTr="00284200">
        <w:tc>
          <w:tcPr>
            <w:tcW w:w="5310" w:type="dxa"/>
          </w:tcPr>
          <w:p w14:paraId="71336E69" w14:textId="52A95DFD" w:rsidR="00D60069" w:rsidRPr="000547C0" w:rsidRDefault="00664FFF" w:rsidP="00284200">
            <w:pPr>
              <w:pStyle w:val="ListBullet"/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Identify project Stakeholders and complete Stakeholder Register</w:t>
            </w:r>
          </w:p>
        </w:tc>
        <w:tc>
          <w:tcPr>
            <w:tcW w:w="3060" w:type="dxa"/>
          </w:tcPr>
          <w:p w14:paraId="5D1FAAC7" w14:textId="5455D865" w:rsidR="00D60069" w:rsidRPr="000547C0" w:rsidRDefault="00716BFE" w:rsidP="00284200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Sass Russell</w:t>
            </w:r>
          </w:p>
        </w:tc>
        <w:tc>
          <w:tcPr>
            <w:tcW w:w="1854" w:type="dxa"/>
          </w:tcPr>
          <w:p w14:paraId="22E77F38" w14:textId="0FB0B841" w:rsidR="00D60069" w:rsidRPr="000547C0" w:rsidRDefault="00793477" w:rsidP="00284200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8</w:t>
            </w:r>
            <w:r w:rsidR="00716BFE">
              <w:rPr>
                <w:rFonts w:cstheme="minorHAnsi"/>
              </w:rPr>
              <w:t xml:space="preserve"> March 2022</w:t>
            </w:r>
          </w:p>
        </w:tc>
      </w:tr>
      <w:tr w:rsidR="00D60069" w:rsidRPr="000547C0" w14:paraId="1AAD7927" w14:textId="77777777" w:rsidTr="00284200">
        <w:tc>
          <w:tcPr>
            <w:tcW w:w="5310" w:type="dxa"/>
          </w:tcPr>
          <w:p w14:paraId="25ED6EA4" w14:textId="1680843F" w:rsidR="00D60069" w:rsidRPr="000547C0" w:rsidRDefault="000537DE" w:rsidP="00284200">
            <w:pPr>
              <w:pStyle w:val="ListBullet"/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Create 3x Persona</w:t>
            </w:r>
            <w:r w:rsidR="00E96759">
              <w:rPr>
                <w:rFonts w:cstheme="minorHAnsi"/>
              </w:rPr>
              <w:t>s</w:t>
            </w:r>
          </w:p>
        </w:tc>
        <w:tc>
          <w:tcPr>
            <w:tcW w:w="3060" w:type="dxa"/>
          </w:tcPr>
          <w:p w14:paraId="20BA607F" w14:textId="5358D99B" w:rsidR="00D60069" w:rsidRPr="000547C0" w:rsidRDefault="004F55E4" w:rsidP="00284200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Sass Russel</w:t>
            </w:r>
            <w:r w:rsidR="00C35620">
              <w:rPr>
                <w:rFonts w:cstheme="minorHAnsi"/>
              </w:rPr>
              <w:t>l</w:t>
            </w:r>
          </w:p>
        </w:tc>
        <w:tc>
          <w:tcPr>
            <w:tcW w:w="1854" w:type="dxa"/>
          </w:tcPr>
          <w:p w14:paraId="2914B697" w14:textId="2CEC369A" w:rsidR="00D60069" w:rsidRPr="000547C0" w:rsidRDefault="00793477" w:rsidP="00284200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14</w:t>
            </w:r>
            <w:r w:rsidR="004F55E4">
              <w:rPr>
                <w:rFonts w:cstheme="minorHAnsi"/>
              </w:rPr>
              <w:t xml:space="preserve"> March 2022</w:t>
            </w:r>
          </w:p>
        </w:tc>
      </w:tr>
      <w:tr w:rsidR="00357C99" w:rsidRPr="000547C0" w14:paraId="137FA752" w14:textId="77777777" w:rsidTr="00B71E0E">
        <w:trPr>
          <w:trHeight w:val="485"/>
        </w:trPr>
        <w:tc>
          <w:tcPr>
            <w:tcW w:w="5310" w:type="dxa"/>
          </w:tcPr>
          <w:p w14:paraId="7590C445" w14:textId="1BB376D4" w:rsidR="00357C99" w:rsidRDefault="00357C99" w:rsidP="00284200">
            <w:pPr>
              <w:pStyle w:val="ListBullet"/>
              <w:rPr>
                <w:rFonts w:cstheme="minorHAnsi"/>
              </w:rPr>
            </w:pPr>
            <w:r>
              <w:rPr>
                <w:rFonts w:cstheme="minorHAnsi"/>
              </w:rPr>
              <w:t>Test the Personas</w:t>
            </w:r>
          </w:p>
        </w:tc>
        <w:tc>
          <w:tcPr>
            <w:tcW w:w="3060" w:type="dxa"/>
          </w:tcPr>
          <w:p w14:paraId="4DC691F0" w14:textId="2DD04890" w:rsidR="00357C99" w:rsidRDefault="00357C99" w:rsidP="00284200">
            <w:pPr>
              <w:rPr>
                <w:rFonts w:cstheme="minorHAnsi"/>
              </w:rPr>
            </w:pPr>
            <w:r>
              <w:rPr>
                <w:rFonts w:cstheme="minorHAnsi"/>
              </w:rPr>
              <w:t>Elisa Bertoni</w:t>
            </w:r>
          </w:p>
        </w:tc>
        <w:tc>
          <w:tcPr>
            <w:tcW w:w="1854" w:type="dxa"/>
          </w:tcPr>
          <w:p w14:paraId="55D97C3A" w14:textId="229C02F9" w:rsidR="00357C99" w:rsidRDefault="00357C99" w:rsidP="00284200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  <w:r w:rsidR="00B71E0E">
              <w:rPr>
                <w:rFonts w:cstheme="minorHAnsi"/>
              </w:rPr>
              <w:t>0</w:t>
            </w:r>
            <w:r>
              <w:rPr>
                <w:rFonts w:cstheme="minorHAnsi"/>
              </w:rPr>
              <w:t xml:space="preserve"> March 2022</w:t>
            </w:r>
          </w:p>
        </w:tc>
      </w:tr>
    </w:tbl>
    <w:tbl>
      <w:tblPr>
        <w:tblW w:w="5000" w:type="pct"/>
        <w:tblBorders>
          <w:top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Content table"/>
      </w:tblPr>
      <w:tblGrid>
        <w:gridCol w:w="1620"/>
        <w:gridCol w:w="4970"/>
        <w:gridCol w:w="1324"/>
        <w:gridCol w:w="2310"/>
      </w:tblGrid>
      <w:tr w:rsidR="00D62E01" w:rsidRPr="000547C0" w14:paraId="437F9CA5" w14:textId="77777777" w:rsidTr="006344A8">
        <w:tc>
          <w:tcPr>
            <w:tcW w:w="1620" w:type="dxa"/>
          </w:tcPr>
          <w:p w14:paraId="7707E20D" w14:textId="4F6F6A1E" w:rsidR="00D62E01" w:rsidRPr="000547C0" w:rsidRDefault="001C4533" w:rsidP="006344A8">
            <w:pPr>
              <w:pStyle w:val="Heading2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Agenda Item 3:</w:t>
            </w:r>
          </w:p>
        </w:tc>
        <w:tc>
          <w:tcPr>
            <w:tcW w:w="4970" w:type="dxa"/>
          </w:tcPr>
          <w:p w14:paraId="0477FAA5" w14:textId="7B6C2DB4" w:rsidR="00D62E01" w:rsidRPr="000547C0" w:rsidRDefault="0046326B" w:rsidP="006344A8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Discuss timeline for initiation of iteration </w:t>
            </w:r>
            <w:r w:rsidR="00204EDE">
              <w:rPr>
                <w:rFonts w:cstheme="minorHAnsi"/>
              </w:rPr>
              <w:t>2</w:t>
            </w:r>
          </w:p>
        </w:tc>
        <w:tc>
          <w:tcPr>
            <w:tcW w:w="1324" w:type="dxa"/>
          </w:tcPr>
          <w:p w14:paraId="09D75167" w14:textId="77777777" w:rsidR="00D62E01" w:rsidRPr="000547C0" w:rsidRDefault="00C92A05" w:rsidP="006344A8">
            <w:pPr>
              <w:pStyle w:val="Heading2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765931208"/>
                <w:placeholder>
                  <w:docPart w:val="B6D234FE28B445DAA3C6EFECE087D8B9"/>
                </w:placeholder>
                <w:temporary/>
                <w:showingPlcHdr/>
                <w15:appearance w15:val="hidden"/>
              </w:sdtPr>
              <w:sdtEndPr/>
              <w:sdtContent>
                <w:r w:rsidR="00D62E01" w:rsidRPr="000547C0">
                  <w:rPr>
                    <w:rFonts w:asciiTheme="minorHAnsi" w:hAnsiTheme="minorHAnsi" w:cstheme="minorHAnsi"/>
                  </w:rPr>
                  <w:t>Presenter:</w:t>
                </w:r>
              </w:sdtContent>
            </w:sdt>
          </w:p>
        </w:tc>
        <w:tc>
          <w:tcPr>
            <w:tcW w:w="2310" w:type="dxa"/>
          </w:tcPr>
          <w:p w14:paraId="245A9E82" w14:textId="6CAA1042" w:rsidR="00D62E01" w:rsidRPr="000547C0" w:rsidRDefault="0046326B" w:rsidP="006344A8">
            <w:pPr>
              <w:rPr>
                <w:rFonts w:cstheme="minorHAnsi"/>
              </w:rPr>
            </w:pPr>
            <w:r>
              <w:rPr>
                <w:rFonts w:cstheme="minorHAnsi"/>
              </w:rPr>
              <w:t>Elisa Bertoni</w:t>
            </w:r>
          </w:p>
        </w:tc>
      </w:tr>
    </w:tbl>
    <w:p w14:paraId="11A9415B" w14:textId="77777777" w:rsidR="00D62E01" w:rsidRPr="000547C0" w:rsidRDefault="00C92A05" w:rsidP="00D62E01">
      <w:pPr>
        <w:pStyle w:val="Heading4"/>
        <w:rPr>
          <w:rFonts w:cstheme="minorHAnsi"/>
        </w:rPr>
      </w:pPr>
      <w:sdt>
        <w:sdtPr>
          <w:rPr>
            <w:rFonts w:cstheme="minorHAnsi"/>
          </w:rPr>
          <w:id w:val="-98801915"/>
          <w:placeholder>
            <w:docPart w:val="88E2139510F74C30AACECAF3F25D4FF8"/>
          </w:placeholder>
          <w:temporary/>
          <w:showingPlcHdr/>
          <w15:appearance w15:val="hidden"/>
        </w:sdtPr>
        <w:sdtEndPr/>
        <w:sdtContent>
          <w:r w:rsidR="00D62E01" w:rsidRPr="000547C0">
            <w:rPr>
              <w:rFonts w:cstheme="minorHAnsi"/>
            </w:rPr>
            <w:t>Discussion:</w:t>
          </w:r>
        </w:sdtContent>
      </w:sdt>
    </w:p>
    <w:p w14:paraId="253D0A9D" w14:textId="30A24460" w:rsidR="00D62E01" w:rsidRPr="000547C0" w:rsidRDefault="0046326B" w:rsidP="00C05FE1">
      <w:pPr>
        <w:jc w:val="both"/>
        <w:rPr>
          <w:rFonts w:cstheme="minorHAnsi"/>
        </w:rPr>
      </w:pPr>
      <w:r>
        <w:rPr>
          <w:rFonts w:cstheme="minorHAnsi"/>
        </w:rPr>
        <w:t xml:space="preserve">Discuss and agree timeline for the </w:t>
      </w:r>
      <w:r w:rsidR="00576B53">
        <w:rPr>
          <w:rFonts w:cstheme="minorHAnsi"/>
        </w:rPr>
        <w:t>second</w:t>
      </w:r>
      <w:r>
        <w:rPr>
          <w:rFonts w:cstheme="minorHAnsi"/>
        </w:rPr>
        <w:t xml:space="preserve"> iteration of the project, </w:t>
      </w:r>
      <w:r w:rsidR="009C0C78">
        <w:rPr>
          <w:rFonts w:cstheme="minorHAnsi"/>
        </w:rPr>
        <w:t>and review Stakeholder Register as we go along.</w:t>
      </w:r>
    </w:p>
    <w:p w14:paraId="31CCF89C" w14:textId="77777777" w:rsidR="00D62E01" w:rsidRPr="000547C0" w:rsidRDefault="00C92A05" w:rsidP="00C05FE1">
      <w:pPr>
        <w:pStyle w:val="Heading4"/>
        <w:jc w:val="both"/>
        <w:rPr>
          <w:rFonts w:cstheme="minorHAnsi"/>
        </w:rPr>
      </w:pPr>
      <w:sdt>
        <w:sdtPr>
          <w:rPr>
            <w:rFonts w:cstheme="minorHAnsi"/>
          </w:rPr>
          <w:id w:val="-1388485399"/>
          <w:placeholder>
            <w:docPart w:val="141A0C9745484EBEA960F75D7B55760F"/>
          </w:placeholder>
          <w:temporary/>
          <w:showingPlcHdr/>
          <w15:appearance w15:val="hidden"/>
        </w:sdtPr>
        <w:sdtEndPr/>
        <w:sdtContent>
          <w:r w:rsidR="00D62E01" w:rsidRPr="000547C0">
            <w:rPr>
              <w:rFonts w:cstheme="minorHAnsi"/>
            </w:rPr>
            <w:t>Conclusions:</w:t>
          </w:r>
        </w:sdtContent>
      </w:sdt>
    </w:p>
    <w:p w14:paraId="1F6A4EC4" w14:textId="616C439B" w:rsidR="00D62E01" w:rsidRPr="000547C0" w:rsidRDefault="0046326B" w:rsidP="00C05FE1">
      <w:pPr>
        <w:jc w:val="both"/>
        <w:rPr>
          <w:rFonts w:cstheme="minorHAnsi"/>
        </w:rPr>
      </w:pPr>
      <w:r>
        <w:rPr>
          <w:rFonts w:cstheme="minorHAnsi"/>
        </w:rPr>
        <w:t xml:space="preserve">It was agreed that the </w:t>
      </w:r>
      <w:r w:rsidR="009C0C78">
        <w:rPr>
          <w:rFonts w:cstheme="minorHAnsi"/>
        </w:rPr>
        <w:t>second</w:t>
      </w:r>
      <w:r>
        <w:rPr>
          <w:rFonts w:cstheme="minorHAnsi"/>
        </w:rPr>
        <w:t xml:space="preserve"> iteration of the project will begin </w:t>
      </w:r>
      <w:r w:rsidR="004443B6">
        <w:rPr>
          <w:rFonts w:cstheme="minorHAnsi"/>
        </w:rPr>
        <w:t xml:space="preserve">towards to end of March </w:t>
      </w:r>
      <w:r>
        <w:rPr>
          <w:rFonts w:cstheme="minorHAnsi"/>
        </w:rPr>
        <w:t>2022.</w:t>
      </w:r>
      <w:r w:rsidR="00E8045D">
        <w:rPr>
          <w:rFonts w:cstheme="minorHAnsi"/>
        </w:rPr>
        <w:t xml:space="preserve"> The next meeting </w:t>
      </w:r>
      <w:r w:rsidR="009418B9">
        <w:rPr>
          <w:rFonts w:cstheme="minorHAnsi"/>
        </w:rPr>
        <w:t>is scheduled for Tuesday 2</w:t>
      </w:r>
      <w:r w:rsidR="004443B6">
        <w:rPr>
          <w:rFonts w:cstheme="minorHAnsi"/>
        </w:rPr>
        <w:t>2 March</w:t>
      </w:r>
      <w:r w:rsidR="009418B9">
        <w:rPr>
          <w:rFonts w:cstheme="minorHAnsi"/>
        </w:rPr>
        <w:t xml:space="preserve"> 2022.</w:t>
      </w:r>
    </w:p>
    <w:tbl>
      <w:tblPr>
        <w:tblStyle w:val="GridTable1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Content table"/>
      </w:tblPr>
      <w:tblGrid>
        <w:gridCol w:w="5310"/>
        <w:gridCol w:w="3060"/>
        <w:gridCol w:w="1854"/>
      </w:tblGrid>
      <w:tr w:rsidR="00D60069" w:rsidRPr="000547C0" w14:paraId="1BCA5033" w14:textId="77777777" w:rsidTr="008C77C7">
        <w:trPr>
          <w:trHeight w:val="240"/>
          <w:tblHeader/>
        </w:trPr>
        <w:tc>
          <w:tcPr>
            <w:tcW w:w="5310" w:type="dxa"/>
            <w:vAlign w:val="bottom"/>
          </w:tcPr>
          <w:p w14:paraId="4C5C83BA" w14:textId="77777777" w:rsidR="00D60069" w:rsidRPr="000547C0" w:rsidRDefault="00C92A05" w:rsidP="00284200">
            <w:pPr>
              <w:pStyle w:val="Heading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374389350"/>
                <w:placeholder>
                  <w:docPart w:val="A82DC51831904288A11B8FC94B4602E5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0547C0">
                  <w:rPr>
                    <w:rFonts w:asciiTheme="minorHAnsi" w:hAnsiTheme="minorHAnsi" w:cstheme="minorHAnsi"/>
                  </w:rPr>
                  <w:t>Action items</w:t>
                </w:r>
              </w:sdtContent>
            </w:sdt>
          </w:p>
        </w:tc>
        <w:tc>
          <w:tcPr>
            <w:tcW w:w="3060" w:type="dxa"/>
            <w:vAlign w:val="bottom"/>
          </w:tcPr>
          <w:p w14:paraId="14365E33" w14:textId="77777777" w:rsidR="00D60069" w:rsidRPr="000547C0" w:rsidRDefault="00C92A05" w:rsidP="00284200">
            <w:pPr>
              <w:pStyle w:val="Heading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996212571"/>
                <w:placeholder>
                  <w:docPart w:val="4AF9547855344CFAB2BD5E243F5CE1ED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0547C0">
                  <w:rPr>
                    <w:rFonts w:asciiTheme="minorHAnsi" w:hAnsiTheme="minorHAnsi" w:cstheme="minorHAnsi"/>
                  </w:rPr>
                  <w:t>Person responsible</w:t>
                </w:r>
              </w:sdtContent>
            </w:sdt>
          </w:p>
        </w:tc>
        <w:tc>
          <w:tcPr>
            <w:tcW w:w="1854" w:type="dxa"/>
            <w:vAlign w:val="bottom"/>
          </w:tcPr>
          <w:p w14:paraId="04C88606" w14:textId="77777777" w:rsidR="00D60069" w:rsidRPr="000547C0" w:rsidRDefault="00C92A05" w:rsidP="00284200">
            <w:pPr>
              <w:pStyle w:val="Heading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429936015"/>
                <w:placeholder>
                  <w:docPart w:val="2C63680D237D42529DC89F4948355EE4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0547C0">
                  <w:rPr>
                    <w:rFonts w:asciiTheme="minorHAnsi" w:hAnsiTheme="minorHAnsi" w:cstheme="minorHAnsi"/>
                  </w:rPr>
                  <w:t>Deadline</w:t>
                </w:r>
              </w:sdtContent>
            </w:sdt>
          </w:p>
        </w:tc>
      </w:tr>
      <w:tr w:rsidR="00D60069" w:rsidRPr="000547C0" w14:paraId="2FED4EEC" w14:textId="77777777" w:rsidTr="008C77C7">
        <w:trPr>
          <w:trHeight w:val="146"/>
        </w:trPr>
        <w:tc>
          <w:tcPr>
            <w:tcW w:w="5310" w:type="dxa"/>
          </w:tcPr>
          <w:p w14:paraId="3B737AF6" w14:textId="2D7CA68F" w:rsidR="00D60069" w:rsidRPr="000547C0" w:rsidRDefault="00DD55B6" w:rsidP="00284200">
            <w:pPr>
              <w:pStyle w:val="ListBullet"/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Schedule the next meeting in the diary</w:t>
            </w:r>
          </w:p>
        </w:tc>
        <w:tc>
          <w:tcPr>
            <w:tcW w:w="3060" w:type="dxa"/>
          </w:tcPr>
          <w:p w14:paraId="5840FF51" w14:textId="14A5CE8A" w:rsidR="00D60069" w:rsidRPr="000547C0" w:rsidRDefault="00EC121B" w:rsidP="00284200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Elisa Bertoni</w:t>
            </w:r>
          </w:p>
        </w:tc>
        <w:tc>
          <w:tcPr>
            <w:tcW w:w="1854" w:type="dxa"/>
          </w:tcPr>
          <w:p w14:paraId="508F98FF" w14:textId="4B873DF2" w:rsidR="00D60069" w:rsidRPr="000547C0" w:rsidRDefault="00091616" w:rsidP="00284200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14</w:t>
            </w:r>
            <w:r w:rsidR="00EC121B">
              <w:rPr>
                <w:rFonts w:cstheme="minorHAnsi"/>
              </w:rPr>
              <w:t xml:space="preserve"> March 2022</w:t>
            </w:r>
          </w:p>
        </w:tc>
      </w:tr>
      <w:tr w:rsidR="00D60069" w:rsidRPr="000547C0" w14:paraId="6F0B7BC3" w14:textId="77777777" w:rsidTr="008C77C7">
        <w:tc>
          <w:tcPr>
            <w:tcW w:w="5310" w:type="dxa"/>
            <w:tcMar>
              <w:bottom w:w="288" w:type="dxa"/>
            </w:tcMar>
          </w:tcPr>
          <w:p w14:paraId="0C881FE8" w14:textId="289421F8" w:rsidR="00D60069" w:rsidRPr="000547C0" w:rsidRDefault="003F2BA4" w:rsidP="005C4D67">
            <w:pPr>
              <w:pStyle w:val="ListBullet"/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 xml:space="preserve">Create agenda for the </w:t>
            </w:r>
            <w:r w:rsidR="00DD55B6">
              <w:rPr>
                <w:rFonts w:cstheme="minorHAnsi"/>
              </w:rPr>
              <w:t>second</w:t>
            </w:r>
            <w:r>
              <w:rPr>
                <w:rFonts w:cstheme="minorHAnsi"/>
              </w:rPr>
              <w:t xml:space="preserve"> meeting on 2</w:t>
            </w:r>
            <w:r w:rsidR="00DD55B6">
              <w:rPr>
                <w:rFonts w:cstheme="minorHAnsi"/>
              </w:rPr>
              <w:t>2</w:t>
            </w:r>
            <w:r>
              <w:rPr>
                <w:rFonts w:cstheme="minorHAnsi"/>
              </w:rPr>
              <w:t xml:space="preserve"> </w:t>
            </w:r>
            <w:r w:rsidR="00DD55B6">
              <w:rPr>
                <w:rFonts w:cstheme="minorHAnsi"/>
              </w:rPr>
              <w:t>March</w:t>
            </w:r>
            <w:r>
              <w:rPr>
                <w:rFonts w:cstheme="minorHAnsi"/>
              </w:rPr>
              <w:t xml:space="preserve"> 2022</w:t>
            </w:r>
          </w:p>
        </w:tc>
        <w:tc>
          <w:tcPr>
            <w:tcW w:w="3060" w:type="dxa"/>
            <w:tcMar>
              <w:bottom w:w="288" w:type="dxa"/>
            </w:tcMar>
          </w:tcPr>
          <w:p w14:paraId="5D3CC971" w14:textId="76E1C4DF" w:rsidR="00D60069" w:rsidRPr="000547C0" w:rsidRDefault="003F2BA4" w:rsidP="00284200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Elisa Bertoni</w:t>
            </w:r>
          </w:p>
        </w:tc>
        <w:tc>
          <w:tcPr>
            <w:tcW w:w="1854" w:type="dxa"/>
            <w:tcMar>
              <w:bottom w:w="288" w:type="dxa"/>
            </w:tcMar>
          </w:tcPr>
          <w:p w14:paraId="0008DCCE" w14:textId="07540D39" w:rsidR="00D60069" w:rsidRPr="000547C0" w:rsidRDefault="00091616" w:rsidP="00284200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20</w:t>
            </w:r>
            <w:r w:rsidR="003F2BA4">
              <w:rPr>
                <w:rFonts w:cstheme="minorHAnsi"/>
              </w:rPr>
              <w:t xml:space="preserve"> March 2022</w:t>
            </w:r>
          </w:p>
        </w:tc>
      </w:tr>
    </w:tbl>
    <w:p w14:paraId="2697D922" w14:textId="77777777" w:rsidR="002B2D13" w:rsidRPr="000547C0" w:rsidRDefault="00C92A05" w:rsidP="00E25782">
      <w:pPr>
        <w:pStyle w:val="Heading1"/>
        <w:jc w:val="left"/>
        <w:rPr>
          <w:rFonts w:asciiTheme="minorHAnsi" w:hAnsiTheme="minorHAnsi" w:cstheme="minorHAnsi"/>
          <w:color w:val="1F497D" w:themeColor="text2"/>
        </w:rPr>
      </w:pPr>
      <w:sdt>
        <w:sdtPr>
          <w:rPr>
            <w:rFonts w:asciiTheme="minorHAnsi" w:hAnsiTheme="minorHAnsi" w:cstheme="minorHAnsi"/>
            <w:color w:val="1F497D" w:themeColor="text2"/>
          </w:rPr>
          <w:id w:val="-1794281877"/>
          <w:placeholder>
            <w:docPart w:val="1DABD1B759084018B4D181E81474B300"/>
          </w:placeholder>
          <w:temporary/>
          <w:showingPlcHdr/>
          <w15:appearance w15:val="hidden"/>
        </w:sdtPr>
        <w:sdtEndPr/>
        <w:sdtContent>
          <w:r w:rsidR="006344A8" w:rsidRPr="000547C0">
            <w:rPr>
              <w:rFonts w:asciiTheme="minorHAnsi" w:hAnsiTheme="minorHAnsi" w:cstheme="minorHAnsi"/>
              <w:i w:val="0"/>
              <w:iCs/>
              <w:color w:val="1F497D" w:themeColor="text2"/>
            </w:rPr>
            <w:t>Other Information</w:t>
          </w:r>
        </w:sdtContent>
      </w:sdt>
    </w:p>
    <w:p w14:paraId="3BC81F59" w14:textId="77777777" w:rsidR="002B2D13" w:rsidRPr="000547C0" w:rsidRDefault="00C92A05">
      <w:pPr>
        <w:pStyle w:val="Heading4"/>
        <w:rPr>
          <w:rFonts w:cstheme="minorHAnsi"/>
        </w:rPr>
      </w:pPr>
      <w:sdt>
        <w:sdtPr>
          <w:rPr>
            <w:rFonts w:cstheme="minorHAnsi"/>
          </w:rPr>
          <w:id w:val="-671956156"/>
          <w:placeholder>
            <w:docPart w:val="4DF79F2F774047ACA1C2A529D9247CCE"/>
          </w:placeholder>
          <w:temporary/>
          <w:showingPlcHdr/>
          <w15:appearance w15:val="hidden"/>
        </w:sdtPr>
        <w:sdtEndPr/>
        <w:sdtContent>
          <w:r w:rsidR="006344A8" w:rsidRPr="000547C0">
            <w:rPr>
              <w:rFonts w:cstheme="minorHAnsi"/>
            </w:rPr>
            <w:t>Resources:</w:t>
          </w:r>
        </w:sdtContent>
      </w:sdt>
    </w:p>
    <w:p w14:paraId="07676790" w14:textId="4A4C66FD" w:rsidR="002B2D13" w:rsidRPr="000547C0" w:rsidRDefault="000C7DAB">
      <w:pPr>
        <w:rPr>
          <w:rFonts w:cstheme="minorHAnsi"/>
        </w:rPr>
      </w:pPr>
      <w:r>
        <w:rPr>
          <w:rFonts w:cstheme="minorHAnsi"/>
        </w:rPr>
        <w:t>N/A</w:t>
      </w:r>
    </w:p>
    <w:p w14:paraId="3CD0098F" w14:textId="61EBDF0E" w:rsidR="00212D56" w:rsidRPr="000547C0" w:rsidRDefault="00212D56" w:rsidP="00212D56">
      <w:pPr>
        <w:pStyle w:val="Heading4"/>
        <w:rPr>
          <w:rFonts w:cstheme="minorHAnsi"/>
        </w:rPr>
      </w:pPr>
      <w:r w:rsidRPr="000547C0">
        <w:rPr>
          <w:rFonts w:cstheme="minorHAnsi"/>
        </w:rPr>
        <w:t>Date of next meeting:</w:t>
      </w:r>
    </w:p>
    <w:p w14:paraId="140B9928" w14:textId="315E9ABD" w:rsidR="00212D56" w:rsidRPr="000547C0" w:rsidRDefault="003B37C8" w:rsidP="00212D56">
      <w:pPr>
        <w:rPr>
          <w:rFonts w:cstheme="minorHAnsi"/>
        </w:rPr>
      </w:pPr>
      <w:r>
        <w:rPr>
          <w:rFonts w:cstheme="minorHAnsi"/>
        </w:rPr>
        <w:t>2</w:t>
      </w:r>
      <w:r w:rsidR="00CB17DB">
        <w:rPr>
          <w:rFonts w:cstheme="minorHAnsi"/>
        </w:rPr>
        <w:t>2 March</w:t>
      </w:r>
      <w:r>
        <w:rPr>
          <w:rFonts w:cstheme="minorHAnsi"/>
        </w:rPr>
        <w:t xml:space="preserve"> 2022</w:t>
      </w:r>
    </w:p>
    <w:p w14:paraId="1C4E2CA6" w14:textId="7FE0182E" w:rsidR="00212D56" w:rsidRPr="000547C0" w:rsidRDefault="00212D56">
      <w:pPr>
        <w:rPr>
          <w:rFonts w:cstheme="minorHAnsi"/>
        </w:rPr>
      </w:pPr>
    </w:p>
    <w:p w14:paraId="530C9891" w14:textId="4BDD5A4D" w:rsidR="000547C0" w:rsidRPr="000547C0" w:rsidRDefault="000547C0">
      <w:pPr>
        <w:rPr>
          <w:rFonts w:cstheme="minorHAnsi"/>
        </w:rPr>
      </w:pPr>
    </w:p>
    <w:p w14:paraId="0A3F6814" w14:textId="77777777" w:rsidR="000547C0" w:rsidRPr="000547C0" w:rsidRDefault="000547C0" w:rsidP="000547C0">
      <w:pPr>
        <w:pStyle w:val="NoSpacing"/>
        <w:rPr>
          <w:rFonts w:asciiTheme="minorHAnsi" w:hAnsiTheme="minorHAnsi" w:cstheme="minorHAnsi"/>
        </w:rPr>
      </w:pPr>
    </w:p>
    <w:p w14:paraId="3D88889B" w14:textId="77777777" w:rsidR="000547C0" w:rsidRPr="000547C0" w:rsidRDefault="000547C0" w:rsidP="000547C0">
      <w:pPr>
        <w:pStyle w:val="NoSpacing"/>
        <w:rPr>
          <w:rFonts w:asciiTheme="minorHAnsi" w:hAnsiTheme="minorHAnsi" w:cstheme="minorHAnsi"/>
        </w:rPr>
      </w:pPr>
    </w:p>
    <w:p w14:paraId="05DE148B" w14:textId="77777777" w:rsidR="000547C0" w:rsidRPr="000547C0" w:rsidRDefault="000547C0">
      <w:pPr>
        <w:rPr>
          <w:rFonts w:cstheme="minorHAnsi"/>
        </w:rPr>
      </w:pPr>
    </w:p>
    <w:sectPr w:rsidR="000547C0" w:rsidRPr="000547C0">
      <w:footerReference w:type="default" r:id="rId10"/>
      <w:footerReference w:type="first" r:id="rId11"/>
      <w:type w:val="continuous"/>
      <w:pgSz w:w="12240" w:h="15840" w:code="1"/>
      <w:pgMar w:top="1008" w:right="1008" w:bottom="1008" w:left="1008" w:header="720" w:footer="648" w:gutter="0"/>
      <w:cols w:space="720"/>
      <w:titlePg/>
      <w:docGrid w:linePitch="25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0C9A0E" w14:textId="77777777" w:rsidR="00A7410D" w:rsidRDefault="00A7410D">
      <w:pPr>
        <w:spacing w:before="0" w:after="0"/>
      </w:pPr>
      <w:r>
        <w:separator/>
      </w:r>
    </w:p>
  </w:endnote>
  <w:endnote w:type="continuationSeparator" w:id="0">
    <w:p w14:paraId="26367970" w14:textId="77777777" w:rsidR="00A7410D" w:rsidRDefault="00A7410D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595968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3BE068" w14:textId="77777777" w:rsidR="002B2D13" w:rsidRDefault="006344A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D5BF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2123391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265D50A5" w14:textId="77777777" w:rsidR="00E25782" w:rsidRDefault="00E25782" w:rsidP="00212D56">
            <w:pPr>
              <w:pStyle w:val="Footer"/>
              <w:tabs>
                <w:tab w:val="right" w:pos="10206"/>
              </w:tabs>
              <w:jc w:val="both"/>
            </w:pPr>
          </w:p>
          <w:p w14:paraId="3B7DB7DA" w14:textId="436C21E6" w:rsidR="00212D56" w:rsidRDefault="00212D56" w:rsidP="00212D56">
            <w:pPr>
              <w:pStyle w:val="Footer"/>
              <w:tabs>
                <w:tab w:val="right" w:pos="10206"/>
              </w:tabs>
              <w:jc w:val="both"/>
              <w:rPr>
                <w:b/>
                <w:bCs/>
                <w:sz w:val="24"/>
                <w:szCs w:val="24"/>
              </w:rPr>
            </w:pPr>
            <w:r w:rsidRPr="00212D56">
              <w:t>ITPM5.248 Agile Projects</w:t>
            </w:r>
            <w:r>
              <w:tab/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  <w:p w14:paraId="30D20000" w14:textId="58C3CA4C" w:rsidR="00212D56" w:rsidRDefault="00212D56" w:rsidP="00212D56">
            <w:pPr>
              <w:pStyle w:val="Footer"/>
              <w:tabs>
                <w:tab w:val="right" w:pos="10206"/>
              </w:tabs>
              <w:jc w:val="both"/>
            </w:pPr>
            <w:r w:rsidRPr="00212D56">
              <w:t>Minutes of Meeting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D3E940" w14:textId="77777777" w:rsidR="00A7410D" w:rsidRDefault="00A7410D">
      <w:pPr>
        <w:spacing w:before="0" w:after="0"/>
      </w:pPr>
      <w:r>
        <w:separator/>
      </w:r>
    </w:p>
  </w:footnote>
  <w:footnote w:type="continuationSeparator" w:id="0">
    <w:p w14:paraId="6543C9E6" w14:textId="77777777" w:rsidR="00A7410D" w:rsidRDefault="00A7410D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3D763B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660422FA"/>
    <w:lvl w:ilvl="0">
      <w:start w:val="1"/>
      <w:numFmt w:val="bullet"/>
      <w:pStyle w:val="List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05540DE8"/>
    <w:multiLevelType w:val="hybridMultilevel"/>
    <w:tmpl w:val="7B864F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0A4016"/>
    <w:multiLevelType w:val="hybridMultilevel"/>
    <w:tmpl w:val="9D044FAC"/>
    <w:lvl w:ilvl="0" w:tplc="0428E8AA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8604FDB"/>
    <w:multiLevelType w:val="hybridMultilevel"/>
    <w:tmpl w:val="B6789F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880089778">
    <w:abstractNumId w:val="3"/>
  </w:num>
  <w:num w:numId="2" w16cid:durableId="1923219686">
    <w:abstractNumId w:val="4"/>
  </w:num>
  <w:num w:numId="3" w16cid:durableId="1690597206">
    <w:abstractNumId w:val="1"/>
  </w:num>
  <w:num w:numId="4" w16cid:durableId="1593857149">
    <w:abstractNumId w:val="0"/>
  </w:num>
  <w:num w:numId="5" w16cid:durableId="1689021783">
    <w:abstractNumId w:val="1"/>
    <w:lvlOverride w:ilvl="0">
      <w:startOverride w:val="1"/>
    </w:lvlOverride>
  </w:num>
  <w:num w:numId="6" w16cid:durableId="153230609">
    <w:abstractNumId w:val="1"/>
    <w:lvlOverride w:ilvl="0">
      <w:startOverride w:val="1"/>
    </w:lvlOverride>
  </w:num>
  <w:num w:numId="7" w16cid:durableId="13089704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7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1" w:visibleStyles="1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7C6"/>
    <w:rsid w:val="000537DE"/>
    <w:rsid w:val="000547C0"/>
    <w:rsid w:val="00063214"/>
    <w:rsid w:val="00086771"/>
    <w:rsid w:val="00086CCE"/>
    <w:rsid w:val="00091616"/>
    <w:rsid w:val="00095F0D"/>
    <w:rsid w:val="00097B2C"/>
    <w:rsid w:val="000B49F6"/>
    <w:rsid w:val="000C7DAB"/>
    <w:rsid w:val="0017005B"/>
    <w:rsid w:val="001830D1"/>
    <w:rsid w:val="001A0AD7"/>
    <w:rsid w:val="001C0DA6"/>
    <w:rsid w:val="001C14A2"/>
    <w:rsid w:val="001C4533"/>
    <w:rsid w:val="001C6B50"/>
    <w:rsid w:val="001E0877"/>
    <w:rsid w:val="001F0DB4"/>
    <w:rsid w:val="0020000C"/>
    <w:rsid w:val="00204EDE"/>
    <w:rsid w:val="00212D56"/>
    <w:rsid w:val="00225AAB"/>
    <w:rsid w:val="002555F6"/>
    <w:rsid w:val="00262AA3"/>
    <w:rsid w:val="002B2D13"/>
    <w:rsid w:val="0033776F"/>
    <w:rsid w:val="0034721D"/>
    <w:rsid w:val="00357C5E"/>
    <w:rsid w:val="00357C99"/>
    <w:rsid w:val="0038500D"/>
    <w:rsid w:val="00387FB2"/>
    <w:rsid w:val="003B37C8"/>
    <w:rsid w:val="003B5D11"/>
    <w:rsid w:val="003D5BF7"/>
    <w:rsid w:val="003D5D47"/>
    <w:rsid w:val="003F257D"/>
    <w:rsid w:val="003F2BA4"/>
    <w:rsid w:val="003F4C45"/>
    <w:rsid w:val="004443B6"/>
    <w:rsid w:val="0046326B"/>
    <w:rsid w:val="00484059"/>
    <w:rsid w:val="0049244E"/>
    <w:rsid w:val="00493C05"/>
    <w:rsid w:val="004D5BBF"/>
    <w:rsid w:val="004F55E4"/>
    <w:rsid w:val="004F7189"/>
    <w:rsid w:val="00513006"/>
    <w:rsid w:val="00517C65"/>
    <w:rsid w:val="00517EFD"/>
    <w:rsid w:val="00540FD1"/>
    <w:rsid w:val="00576B53"/>
    <w:rsid w:val="00576DCA"/>
    <w:rsid w:val="00587012"/>
    <w:rsid w:val="005A4747"/>
    <w:rsid w:val="005A7328"/>
    <w:rsid w:val="005B76AC"/>
    <w:rsid w:val="005C4D67"/>
    <w:rsid w:val="006017B0"/>
    <w:rsid w:val="006344A8"/>
    <w:rsid w:val="00645651"/>
    <w:rsid w:val="00664FFF"/>
    <w:rsid w:val="00671113"/>
    <w:rsid w:val="006B56F5"/>
    <w:rsid w:val="006C2459"/>
    <w:rsid w:val="006F5CF4"/>
    <w:rsid w:val="00716BFE"/>
    <w:rsid w:val="00731623"/>
    <w:rsid w:val="0073414E"/>
    <w:rsid w:val="00734EEC"/>
    <w:rsid w:val="00793477"/>
    <w:rsid w:val="007E0593"/>
    <w:rsid w:val="007F04FA"/>
    <w:rsid w:val="008226FC"/>
    <w:rsid w:val="008614AD"/>
    <w:rsid w:val="008638FA"/>
    <w:rsid w:val="0086561D"/>
    <w:rsid w:val="00880725"/>
    <w:rsid w:val="008B3351"/>
    <w:rsid w:val="008C77C7"/>
    <w:rsid w:val="008D30E7"/>
    <w:rsid w:val="0090184A"/>
    <w:rsid w:val="00927E85"/>
    <w:rsid w:val="009418B9"/>
    <w:rsid w:val="0099075B"/>
    <w:rsid w:val="009C0C78"/>
    <w:rsid w:val="00A07E3A"/>
    <w:rsid w:val="00A7410D"/>
    <w:rsid w:val="00A74CA0"/>
    <w:rsid w:val="00B073A5"/>
    <w:rsid w:val="00B2656A"/>
    <w:rsid w:val="00B71E0E"/>
    <w:rsid w:val="00B777C6"/>
    <w:rsid w:val="00BA1C08"/>
    <w:rsid w:val="00BB6816"/>
    <w:rsid w:val="00BE04A5"/>
    <w:rsid w:val="00BF4320"/>
    <w:rsid w:val="00C05FE1"/>
    <w:rsid w:val="00C1744B"/>
    <w:rsid w:val="00C35620"/>
    <w:rsid w:val="00C721AF"/>
    <w:rsid w:val="00C92A05"/>
    <w:rsid w:val="00CB17DB"/>
    <w:rsid w:val="00CD4A75"/>
    <w:rsid w:val="00CE4D89"/>
    <w:rsid w:val="00D5784C"/>
    <w:rsid w:val="00D60069"/>
    <w:rsid w:val="00D62E01"/>
    <w:rsid w:val="00D661EE"/>
    <w:rsid w:val="00D7212A"/>
    <w:rsid w:val="00D8769A"/>
    <w:rsid w:val="00DB26B5"/>
    <w:rsid w:val="00DB68F6"/>
    <w:rsid w:val="00DD2C64"/>
    <w:rsid w:val="00DD3DE4"/>
    <w:rsid w:val="00DD55B6"/>
    <w:rsid w:val="00E048B4"/>
    <w:rsid w:val="00E119D4"/>
    <w:rsid w:val="00E25782"/>
    <w:rsid w:val="00E27BF2"/>
    <w:rsid w:val="00E334B8"/>
    <w:rsid w:val="00E8045D"/>
    <w:rsid w:val="00E92BE1"/>
    <w:rsid w:val="00E96759"/>
    <w:rsid w:val="00EC121B"/>
    <w:rsid w:val="00ED3BB1"/>
    <w:rsid w:val="00F03EE3"/>
    <w:rsid w:val="00F434DD"/>
    <w:rsid w:val="00F57EB0"/>
    <w:rsid w:val="00F87B93"/>
    <w:rsid w:val="00FE3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61F6957"/>
  <w15:docId w15:val="{601A51B1-EA25-47F5-93E1-ADCF85EF6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19"/>
        <w:szCs w:val="19"/>
        <w:lang w:val="en-US" w:eastAsia="en-US" w:bidi="ar-SA"/>
      </w:rPr>
    </w:rPrDefault>
    <w:pPrDefault>
      <w:pPr>
        <w:spacing w:before="80"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0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5BF7"/>
  </w:style>
  <w:style w:type="paragraph" w:styleId="Heading1">
    <w:name w:val="heading 1"/>
    <w:basedOn w:val="Normal"/>
    <w:uiPriority w:val="9"/>
    <w:qFormat/>
    <w:pPr>
      <w:keepNext/>
      <w:pBdr>
        <w:bottom w:val="double" w:sz="4" w:space="1" w:color="000000" w:themeColor="text1"/>
      </w:pBdr>
      <w:spacing w:before="240"/>
      <w:jc w:val="center"/>
      <w:outlineLvl w:val="0"/>
    </w:pPr>
    <w:rPr>
      <w:rFonts w:asciiTheme="majorHAnsi" w:eastAsiaTheme="majorEastAsia" w:hAnsiTheme="majorHAnsi" w:cs="Arial"/>
      <w:b/>
      <w:bCs/>
      <w:i/>
      <w:kern w:val="32"/>
      <w:sz w:val="28"/>
      <w:szCs w:val="32"/>
    </w:rPr>
  </w:style>
  <w:style w:type="paragraph" w:styleId="Heading2">
    <w:name w:val="heading 2"/>
    <w:basedOn w:val="Normal"/>
    <w:uiPriority w:val="9"/>
    <w:qFormat/>
    <w:pPr>
      <w:keepNext/>
      <w:outlineLvl w:val="1"/>
    </w:pPr>
    <w:rPr>
      <w:rFonts w:asciiTheme="majorHAnsi" w:eastAsiaTheme="majorEastAsia" w:hAnsiTheme="majorHAnsi" w:cs="Arial"/>
      <w:b/>
      <w:bCs/>
      <w:iCs/>
      <w:szCs w:val="28"/>
    </w:rPr>
  </w:style>
  <w:style w:type="paragraph" w:styleId="Heading3">
    <w:name w:val="heading 3"/>
    <w:basedOn w:val="Normal"/>
    <w:uiPriority w:val="9"/>
    <w:qFormat/>
    <w:rsid w:val="00D62E01"/>
    <w:pPr>
      <w:spacing w:before="0" w:after="120"/>
      <w:jc w:val="right"/>
      <w:outlineLvl w:val="2"/>
    </w:pPr>
    <w:rPr>
      <w:rFonts w:asciiTheme="majorHAnsi" w:eastAsiaTheme="majorEastAsia" w:hAnsiTheme="majorHAnsi"/>
      <w:b/>
      <w:szCs w:val="22"/>
    </w:rPr>
  </w:style>
  <w:style w:type="paragraph" w:styleId="Heading4">
    <w:name w:val="heading 4"/>
    <w:basedOn w:val="Normal"/>
    <w:link w:val="Heading4Char"/>
    <w:uiPriority w:val="9"/>
    <w:unhideWhenUsed/>
    <w:qFormat/>
    <w:rsid w:val="00D60069"/>
    <w:pPr>
      <w:keepNext/>
      <w:spacing w:before="200" w:after="120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D60069"/>
    <w:rPr>
      <w:b/>
    </w:rPr>
  </w:style>
  <w:style w:type="paragraph" w:styleId="ListBullet">
    <w:name w:val="List Bullet"/>
    <w:basedOn w:val="Normal"/>
    <w:uiPriority w:val="10"/>
    <w:qFormat/>
    <w:pPr>
      <w:numPr>
        <w:numId w:val="3"/>
      </w:numPr>
      <w:contextualSpacing/>
    </w:p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Pr>
      <w:rFonts w:asciiTheme="minorHAnsi" w:hAnsiTheme="minorHAnsi"/>
      <w:sz w:val="19"/>
    </w:rPr>
  </w:style>
  <w:style w:type="paragraph" w:styleId="Footer">
    <w:name w:val="footer"/>
    <w:basedOn w:val="Normal"/>
    <w:link w:val="FooterChar"/>
    <w:uiPriority w:val="99"/>
    <w:unhideWhenUsed/>
    <w:pPr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Pr>
      <w:rFonts w:asciiTheme="minorHAnsi" w:hAnsiTheme="minorHAnsi"/>
      <w:sz w:val="19"/>
    </w:rPr>
  </w:style>
  <w:style w:type="paragraph" w:styleId="Title">
    <w:name w:val="Title"/>
    <w:basedOn w:val="Normal"/>
    <w:link w:val="TitleChar"/>
    <w:uiPriority w:val="1"/>
    <w:qFormat/>
    <w:rsid w:val="001E0877"/>
    <w:pPr>
      <w:spacing w:before="0" w:after="160"/>
      <w:contextualSpacing/>
    </w:pPr>
    <w:rPr>
      <w:rFonts w:asciiTheme="majorHAnsi" w:eastAsiaTheme="majorEastAsia" w:hAnsiTheme="majorHAnsi" w:cstheme="majorBidi"/>
      <w:b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1E0877"/>
    <w:rPr>
      <w:rFonts w:asciiTheme="majorHAnsi" w:eastAsiaTheme="majorEastAsia" w:hAnsiTheme="majorHAnsi" w:cstheme="majorBidi"/>
      <w:b/>
      <w:kern w:val="28"/>
      <w:sz w:val="48"/>
      <w:szCs w:val="56"/>
    </w:rPr>
  </w:style>
  <w:style w:type="table" w:styleId="GridTable1Light">
    <w:name w:val="Grid Table 1 Light"/>
    <w:basedOn w:val="TableNormal"/>
    <w:uiPriority w:val="46"/>
    <w:rsid w:val="00D60069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E048B4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unhideWhenUsed/>
    <w:qFormat/>
    <w:rsid w:val="000547C0"/>
    <w:pPr>
      <w:ind w:left="720"/>
      <w:contextualSpacing/>
    </w:pPr>
  </w:style>
  <w:style w:type="paragraph" w:styleId="NoSpacing">
    <w:name w:val="No Spacing"/>
    <w:uiPriority w:val="99"/>
    <w:unhideWhenUsed/>
    <w:rsid w:val="000547C0"/>
    <w:pPr>
      <w:spacing w:before="0" w:after="0"/>
    </w:pPr>
    <w:rPr>
      <w:rFonts w:asciiTheme="majorHAnsi" w:eastAsiaTheme="majorEastAsia" w:hAnsiTheme="majorHAnsi" w:cstheme="majorBidi"/>
      <w:b/>
      <w:bCs/>
      <w:color w:val="1F497D" w:themeColor="text2"/>
      <w:sz w:val="22"/>
      <w:szCs w:val="22"/>
      <w:lang w:eastAsia="ja-JP"/>
    </w:rPr>
  </w:style>
  <w:style w:type="table" w:customStyle="1" w:styleId="FormTable">
    <w:name w:val="Form Table"/>
    <w:basedOn w:val="TableNormal"/>
    <w:uiPriority w:val="99"/>
    <w:rsid w:val="000547C0"/>
    <w:pPr>
      <w:spacing w:before="120" w:after="0" w:line="264" w:lineRule="auto"/>
    </w:pPr>
    <w:rPr>
      <w:rFonts w:cstheme="minorBidi"/>
      <w:color w:val="9BBB59" w:themeColor="accent3"/>
      <w:sz w:val="22"/>
      <w:szCs w:val="22"/>
      <w:lang w:eastAsia="ja-JP"/>
    </w:rPr>
    <w:tblPr>
      <w:tblStyleColBandSize w:val="1"/>
      <w:tblBorders>
        <w:insideH w:val="single" w:sz="4" w:space="0" w:color="76923C" w:themeColor="accent3" w:themeShade="BF"/>
      </w:tblBorders>
      <w:tblCellMar>
        <w:left w:w="0" w:type="dxa"/>
        <w:right w:w="144" w:type="dxa"/>
      </w:tblCellMar>
    </w:tbl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Informal%20meeting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4D5D54162854427BD58917F1DB0A4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D74AA2-D9FC-4615-ACD2-163CBB38D989}"/>
      </w:docPartPr>
      <w:docPartBody>
        <w:p w:rsidR="00515850" w:rsidRDefault="002779AB">
          <w:pPr>
            <w:pStyle w:val="A4D5D54162854427BD58917F1DB0A4DC"/>
          </w:pPr>
          <w:r w:rsidRPr="00E048B4">
            <w:t>Note taker:</w:t>
          </w:r>
        </w:p>
      </w:docPartBody>
    </w:docPart>
    <w:docPart>
      <w:docPartPr>
        <w:name w:val="2AC739C84351476788A98698ECA3C5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A81341-E518-4DF8-8B88-3EA961BD008B}"/>
      </w:docPartPr>
      <w:docPartBody>
        <w:p w:rsidR="00515850" w:rsidRDefault="002779AB">
          <w:pPr>
            <w:pStyle w:val="2AC739C84351476788A98698ECA3C527"/>
          </w:pPr>
          <w:r>
            <w:t>Minutes</w:t>
          </w:r>
        </w:p>
      </w:docPartBody>
    </w:docPart>
    <w:docPart>
      <w:docPartPr>
        <w:name w:val="4DFD1CE8E0D341EEBC755028F480CB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6288F-0443-4D9B-93D9-41F53B17398C}"/>
      </w:docPartPr>
      <w:docPartBody>
        <w:p w:rsidR="00515850" w:rsidRDefault="002779AB">
          <w:pPr>
            <w:pStyle w:val="4DFD1CE8E0D341EEBC755028F480CBD2"/>
          </w:pPr>
          <w:r>
            <w:t>Presenter:</w:t>
          </w:r>
        </w:p>
      </w:docPartBody>
    </w:docPart>
    <w:docPart>
      <w:docPartPr>
        <w:name w:val="6DEE384615294A479D4F2F927CDBAD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D8D8EE-1EF6-4D3A-A141-00BF056857F0}"/>
      </w:docPartPr>
      <w:docPartBody>
        <w:p w:rsidR="00515850" w:rsidRDefault="002779AB">
          <w:pPr>
            <w:pStyle w:val="6DEE384615294A479D4F2F927CDBAD2C"/>
          </w:pPr>
          <w:r>
            <w:t>Discussion:</w:t>
          </w:r>
        </w:p>
      </w:docPartBody>
    </w:docPart>
    <w:docPart>
      <w:docPartPr>
        <w:name w:val="F1DBFE99356942478715A65A223FCF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61FBBB-DF64-464C-98DE-B0819D46BDF3}"/>
      </w:docPartPr>
      <w:docPartBody>
        <w:p w:rsidR="00515850" w:rsidRDefault="002779AB">
          <w:pPr>
            <w:pStyle w:val="F1DBFE99356942478715A65A223FCF69"/>
          </w:pPr>
          <w:r>
            <w:t>Conclusions:</w:t>
          </w:r>
        </w:p>
      </w:docPartBody>
    </w:docPart>
    <w:docPart>
      <w:docPartPr>
        <w:name w:val="F5E7B42B53F440A5A30A27A6DEE486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FD5333-BDFD-4652-A2ED-72F819EEEFC4}"/>
      </w:docPartPr>
      <w:docPartBody>
        <w:p w:rsidR="00515850" w:rsidRDefault="002779AB">
          <w:pPr>
            <w:pStyle w:val="F5E7B42B53F440A5A30A27A6DEE4865E"/>
          </w:pPr>
          <w:r>
            <w:t>Action items</w:t>
          </w:r>
        </w:p>
      </w:docPartBody>
    </w:docPart>
    <w:docPart>
      <w:docPartPr>
        <w:name w:val="77DBEF1CA76141D19A681C911AE02C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2CD319-6B05-46D3-A6CF-7988CC2597E6}"/>
      </w:docPartPr>
      <w:docPartBody>
        <w:p w:rsidR="00515850" w:rsidRDefault="002779AB">
          <w:pPr>
            <w:pStyle w:val="77DBEF1CA76141D19A681C911AE02C82"/>
          </w:pPr>
          <w:r>
            <w:t>Person responsible</w:t>
          </w:r>
        </w:p>
      </w:docPartBody>
    </w:docPart>
    <w:docPart>
      <w:docPartPr>
        <w:name w:val="12B81E20BF7C4614B4CE28B4F58925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08C060-1423-4712-8A99-54E50108A3B2}"/>
      </w:docPartPr>
      <w:docPartBody>
        <w:p w:rsidR="00515850" w:rsidRDefault="002779AB">
          <w:pPr>
            <w:pStyle w:val="12B81E20BF7C4614B4CE28B4F5892526"/>
          </w:pPr>
          <w:r>
            <w:t>Deadline</w:t>
          </w:r>
        </w:p>
      </w:docPartBody>
    </w:docPart>
    <w:docPart>
      <w:docPartPr>
        <w:name w:val="D001631C20F145DE9BA1F53C18718B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3C36D-7A62-49AB-98D3-DFCE3FFE7C27}"/>
      </w:docPartPr>
      <w:docPartBody>
        <w:p w:rsidR="00515850" w:rsidRDefault="002779AB">
          <w:pPr>
            <w:pStyle w:val="D001631C20F145DE9BA1F53C18718B80"/>
          </w:pPr>
          <w:r>
            <w:t>Presenter:</w:t>
          </w:r>
        </w:p>
      </w:docPartBody>
    </w:docPart>
    <w:docPart>
      <w:docPartPr>
        <w:name w:val="84A5E04285964561B2A8922DF388EC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AAC45-EF91-4EC9-98D4-BC1A528D0DD3}"/>
      </w:docPartPr>
      <w:docPartBody>
        <w:p w:rsidR="00515850" w:rsidRDefault="002779AB">
          <w:pPr>
            <w:pStyle w:val="84A5E04285964561B2A8922DF388EC64"/>
          </w:pPr>
          <w:r>
            <w:t>Discussion:</w:t>
          </w:r>
        </w:p>
      </w:docPartBody>
    </w:docPart>
    <w:docPart>
      <w:docPartPr>
        <w:name w:val="AD007E6BE1814B84B0B9FCC03933B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09D7AC-1271-4D19-B130-8E1A29703676}"/>
      </w:docPartPr>
      <w:docPartBody>
        <w:p w:rsidR="00515850" w:rsidRDefault="002779AB">
          <w:pPr>
            <w:pStyle w:val="AD007E6BE1814B84B0B9FCC03933BAFB"/>
          </w:pPr>
          <w:r>
            <w:t>Conclusions:</w:t>
          </w:r>
        </w:p>
      </w:docPartBody>
    </w:docPart>
    <w:docPart>
      <w:docPartPr>
        <w:name w:val="0468A6EB36054D2C9711B98152E713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980B99-75CC-42A9-8160-2674957B64F6}"/>
      </w:docPartPr>
      <w:docPartBody>
        <w:p w:rsidR="00515850" w:rsidRDefault="002779AB">
          <w:pPr>
            <w:pStyle w:val="0468A6EB36054D2C9711B98152E71322"/>
          </w:pPr>
          <w:r>
            <w:t>Action items</w:t>
          </w:r>
        </w:p>
      </w:docPartBody>
    </w:docPart>
    <w:docPart>
      <w:docPartPr>
        <w:name w:val="38B15585640D42858F453D402503F5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150074-8B86-4316-B88D-AC55B58EF41F}"/>
      </w:docPartPr>
      <w:docPartBody>
        <w:p w:rsidR="00515850" w:rsidRDefault="002779AB">
          <w:pPr>
            <w:pStyle w:val="38B15585640D42858F453D402503F527"/>
          </w:pPr>
          <w:r>
            <w:t>Person responsible</w:t>
          </w:r>
        </w:p>
      </w:docPartBody>
    </w:docPart>
    <w:docPart>
      <w:docPartPr>
        <w:name w:val="08E5F9ACE6FC46A99970B9ACD40A87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D5AD01-4BD4-4FF0-8B53-D208A4699E36}"/>
      </w:docPartPr>
      <w:docPartBody>
        <w:p w:rsidR="00515850" w:rsidRDefault="002779AB">
          <w:pPr>
            <w:pStyle w:val="08E5F9ACE6FC46A99970B9ACD40A8779"/>
          </w:pPr>
          <w:r>
            <w:t>Deadline</w:t>
          </w:r>
        </w:p>
      </w:docPartBody>
    </w:docPart>
    <w:docPart>
      <w:docPartPr>
        <w:name w:val="B6D234FE28B445DAA3C6EFECE087D8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D2C41A-A32E-4551-94D4-8123BDBE7220}"/>
      </w:docPartPr>
      <w:docPartBody>
        <w:p w:rsidR="00515850" w:rsidRDefault="002779AB">
          <w:pPr>
            <w:pStyle w:val="B6D234FE28B445DAA3C6EFECE087D8B9"/>
          </w:pPr>
          <w:r>
            <w:t>Presenter:</w:t>
          </w:r>
        </w:p>
      </w:docPartBody>
    </w:docPart>
    <w:docPart>
      <w:docPartPr>
        <w:name w:val="88E2139510F74C30AACECAF3F25D4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DC00EA-3DD6-4219-AB59-94468E5E57CB}"/>
      </w:docPartPr>
      <w:docPartBody>
        <w:p w:rsidR="00515850" w:rsidRDefault="002779AB">
          <w:pPr>
            <w:pStyle w:val="88E2139510F74C30AACECAF3F25D4FF8"/>
          </w:pPr>
          <w:r>
            <w:t>Discussion:</w:t>
          </w:r>
        </w:p>
      </w:docPartBody>
    </w:docPart>
    <w:docPart>
      <w:docPartPr>
        <w:name w:val="141A0C9745484EBEA960F75D7B5576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A749D-C90B-4FBD-80A0-082092D33C24}"/>
      </w:docPartPr>
      <w:docPartBody>
        <w:p w:rsidR="00515850" w:rsidRDefault="002779AB">
          <w:pPr>
            <w:pStyle w:val="141A0C9745484EBEA960F75D7B55760F"/>
          </w:pPr>
          <w:r>
            <w:t>Conclusions:</w:t>
          </w:r>
        </w:p>
      </w:docPartBody>
    </w:docPart>
    <w:docPart>
      <w:docPartPr>
        <w:name w:val="A82DC51831904288A11B8FC94B4602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8BD3A4-143D-4ACD-BCA2-14B33720ED9F}"/>
      </w:docPartPr>
      <w:docPartBody>
        <w:p w:rsidR="00515850" w:rsidRDefault="002779AB">
          <w:pPr>
            <w:pStyle w:val="A82DC51831904288A11B8FC94B4602E5"/>
          </w:pPr>
          <w:r>
            <w:t>Action items</w:t>
          </w:r>
        </w:p>
      </w:docPartBody>
    </w:docPart>
    <w:docPart>
      <w:docPartPr>
        <w:name w:val="4AF9547855344CFAB2BD5E243F5CE1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CDF1A7-AF66-4067-9B34-8F46EA81CE0C}"/>
      </w:docPartPr>
      <w:docPartBody>
        <w:p w:rsidR="00515850" w:rsidRDefault="002779AB">
          <w:pPr>
            <w:pStyle w:val="4AF9547855344CFAB2BD5E243F5CE1ED"/>
          </w:pPr>
          <w:r>
            <w:t>Person responsible</w:t>
          </w:r>
        </w:p>
      </w:docPartBody>
    </w:docPart>
    <w:docPart>
      <w:docPartPr>
        <w:name w:val="2C63680D237D42529DC89F4948355E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0B4FD-93D9-4F06-AFA4-7044EA1D0EB2}"/>
      </w:docPartPr>
      <w:docPartBody>
        <w:p w:rsidR="00515850" w:rsidRDefault="002779AB">
          <w:pPr>
            <w:pStyle w:val="2C63680D237D42529DC89F4948355EE4"/>
          </w:pPr>
          <w:r>
            <w:t>Deadline</w:t>
          </w:r>
        </w:p>
      </w:docPartBody>
    </w:docPart>
    <w:docPart>
      <w:docPartPr>
        <w:name w:val="1DABD1B759084018B4D181E81474B3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A93BDA-46CC-4DEA-B15E-A32689447BC1}"/>
      </w:docPartPr>
      <w:docPartBody>
        <w:p w:rsidR="00515850" w:rsidRDefault="002779AB">
          <w:pPr>
            <w:pStyle w:val="1DABD1B759084018B4D181E81474B300"/>
          </w:pPr>
          <w:r>
            <w:t>Other Information</w:t>
          </w:r>
        </w:p>
      </w:docPartBody>
    </w:docPart>
    <w:docPart>
      <w:docPartPr>
        <w:name w:val="4DF79F2F774047ACA1C2A529D9247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34E14B-97F1-49F4-806B-FB30CE3543C8}"/>
      </w:docPartPr>
      <w:docPartBody>
        <w:p w:rsidR="00515850" w:rsidRDefault="002779AB">
          <w:pPr>
            <w:pStyle w:val="4DF79F2F774047ACA1C2A529D9247CCE"/>
          </w:pPr>
          <w:r>
            <w:t>Resources:</w:t>
          </w:r>
        </w:p>
      </w:docPartBody>
    </w:docPart>
    <w:docPart>
      <w:docPartPr>
        <w:name w:val="76AE085A5BED469383B8E9B371838E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E4AF3D-9A30-453A-B927-9D2B00811DCA}"/>
      </w:docPartPr>
      <w:docPartBody>
        <w:p w:rsidR="00515850" w:rsidRDefault="002779AB" w:rsidP="002779AB">
          <w:pPr>
            <w:pStyle w:val="76AE085A5BED469383B8E9B371838E24"/>
          </w:pPr>
          <w:r>
            <w:t>Attendees:</w:t>
          </w:r>
        </w:p>
      </w:docPartBody>
    </w:docPart>
    <w:docPart>
      <w:docPartPr>
        <w:name w:val="1F0AEA0A78794A39ACA0FD59929606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D5FC55-67AF-4267-B20F-A4200FB10E52}"/>
      </w:docPartPr>
      <w:docPartBody>
        <w:p w:rsidR="00515850" w:rsidRDefault="002779AB" w:rsidP="002779AB">
          <w:pPr>
            <w:pStyle w:val="1F0AEA0A78794A39ACA0FD5992960660"/>
          </w:pPr>
          <w:r>
            <w:t>Please bring: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9AB"/>
    <w:rsid w:val="00086C80"/>
    <w:rsid w:val="00220DFD"/>
    <w:rsid w:val="002779AB"/>
    <w:rsid w:val="00341793"/>
    <w:rsid w:val="003575C7"/>
    <w:rsid w:val="00515850"/>
    <w:rsid w:val="00B23588"/>
    <w:rsid w:val="00C926F6"/>
    <w:rsid w:val="00D32E16"/>
    <w:rsid w:val="00DD5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4D5D54162854427BD58917F1DB0A4DC">
    <w:name w:val="A4D5D54162854427BD58917F1DB0A4DC"/>
  </w:style>
  <w:style w:type="paragraph" w:customStyle="1" w:styleId="2AC739C84351476788A98698ECA3C527">
    <w:name w:val="2AC739C84351476788A98698ECA3C527"/>
  </w:style>
  <w:style w:type="paragraph" w:customStyle="1" w:styleId="4DFD1CE8E0D341EEBC755028F480CBD2">
    <w:name w:val="4DFD1CE8E0D341EEBC755028F480CBD2"/>
  </w:style>
  <w:style w:type="paragraph" w:customStyle="1" w:styleId="6DEE384615294A479D4F2F927CDBAD2C">
    <w:name w:val="6DEE384615294A479D4F2F927CDBAD2C"/>
  </w:style>
  <w:style w:type="paragraph" w:customStyle="1" w:styleId="F1DBFE99356942478715A65A223FCF69">
    <w:name w:val="F1DBFE99356942478715A65A223FCF69"/>
  </w:style>
  <w:style w:type="paragraph" w:customStyle="1" w:styleId="F5E7B42B53F440A5A30A27A6DEE4865E">
    <w:name w:val="F5E7B42B53F440A5A30A27A6DEE4865E"/>
  </w:style>
  <w:style w:type="paragraph" w:customStyle="1" w:styleId="77DBEF1CA76141D19A681C911AE02C82">
    <w:name w:val="77DBEF1CA76141D19A681C911AE02C82"/>
  </w:style>
  <w:style w:type="paragraph" w:customStyle="1" w:styleId="12B81E20BF7C4614B4CE28B4F5892526">
    <w:name w:val="12B81E20BF7C4614B4CE28B4F5892526"/>
  </w:style>
  <w:style w:type="paragraph" w:customStyle="1" w:styleId="D001631C20F145DE9BA1F53C18718B80">
    <w:name w:val="D001631C20F145DE9BA1F53C18718B80"/>
  </w:style>
  <w:style w:type="paragraph" w:customStyle="1" w:styleId="84A5E04285964561B2A8922DF388EC64">
    <w:name w:val="84A5E04285964561B2A8922DF388EC64"/>
  </w:style>
  <w:style w:type="paragraph" w:customStyle="1" w:styleId="AD007E6BE1814B84B0B9FCC03933BAFB">
    <w:name w:val="AD007E6BE1814B84B0B9FCC03933BAFB"/>
  </w:style>
  <w:style w:type="paragraph" w:customStyle="1" w:styleId="0468A6EB36054D2C9711B98152E71322">
    <w:name w:val="0468A6EB36054D2C9711B98152E71322"/>
  </w:style>
  <w:style w:type="paragraph" w:customStyle="1" w:styleId="38B15585640D42858F453D402503F527">
    <w:name w:val="38B15585640D42858F453D402503F527"/>
  </w:style>
  <w:style w:type="paragraph" w:customStyle="1" w:styleId="08E5F9ACE6FC46A99970B9ACD40A8779">
    <w:name w:val="08E5F9ACE6FC46A99970B9ACD40A8779"/>
  </w:style>
  <w:style w:type="paragraph" w:customStyle="1" w:styleId="B6D234FE28B445DAA3C6EFECE087D8B9">
    <w:name w:val="B6D234FE28B445DAA3C6EFECE087D8B9"/>
  </w:style>
  <w:style w:type="paragraph" w:customStyle="1" w:styleId="88E2139510F74C30AACECAF3F25D4FF8">
    <w:name w:val="88E2139510F74C30AACECAF3F25D4FF8"/>
  </w:style>
  <w:style w:type="paragraph" w:customStyle="1" w:styleId="141A0C9745484EBEA960F75D7B55760F">
    <w:name w:val="141A0C9745484EBEA960F75D7B55760F"/>
  </w:style>
  <w:style w:type="paragraph" w:customStyle="1" w:styleId="A82DC51831904288A11B8FC94B4602E5">
    <w:name w:val="A82DC51831904288A11B8FC94B4602E5"/>
  </w:style>
  <w:style w:type="paragraph" w:customStyle="1" w:styleId="4AF9547855344CFAB2BD5E243F5CE1ED">
    <w:name w:val="4AF9547855344CFAB2BD5E243F5CE1ED"/>
  </w:style>
  <w:style w:type="paragraph" w:customStyle="1" w:styleId="2C63680D237D42529DC89F4948355EE4">
    <w:name w:val="2C63680D237D42529DC89F4948355EE4"/>
  </w:style>
  <w:style w:type="paragraph" w:customStyle="1" w:styleId="1DABD1B759084018B4D181E81474B300">
    <w:name w:val="1DABD1B759084018B4D181E81474B300"/>
  </w:style>
  <w:style w:type="paragraph" w:customStyle="1" w:styleId="4DF79F2F774047ACA1C2A529D9247CCE">
    <w:name w:val="4DF79F2F774047ACA1C2A529D9247CCE"/>
  </w:style>
  <w:style w:type="paragraph" w:customStyle="1" w:styleId="76AE085A5BED469383B8E9B371838E24">
    <w:name w:val="76AE085A5BED469383B8E9B371838E24"/>
    <w:rsid w:val="002779AB"/>
  </w:style>
  <w:style w:type="paragraph" w:customStyle="1" w:styleId="1F0AEA0A78794A39ACA0FD5992960660">
    <w:name w:val="1F0AEA0A78794A39ACA0FD5992960660"/>
    <w:rsid w:val="002779A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1FF3BF40CCD11489C7593694C95B5EE" ma:contentTypeVersion="5" ma:contentTypeDescription="Create a new document." ma:contentTypeScope="" ma:versionID="0f55d8ddadf25351cdb08e8e82fe1ea8">
  <xsd:schema xmlns:xsd="http://www.w3.org/2001/XMLSchema" xmlns:xs="http://www.w3.org/2001/XMLSchema" xmlns:p="http://schemas.microsoft.com/office/2006/metadata/properties" xmlns:ns3="2f0470b4-47c5-4c14-ad46-72f8b378acfd" xmlns:ns4="3032a5e3-5993-49f6-b730-086e11975eaf" targetNamespace="http://schemas.microsoft.com/office/2006/metadata/properties" ma:root="true" ma:fieldsID="0781f59e628f971fb4ef0c186e6a0de8" ns3:_="" ns4:_="">
    <xsd:import namespace="2f0470b4-47c5-4c14-ad46-72f8b378acfd"/>
    <xsd:import namespace="3032a5e3-5993-49f6-b730-086e11975ea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0470b4-47c5-4c14-ad46-72f8b378ac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32a5e3-5993-49f6-b730-086e11975ea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19EFC77-5989-4EDB-B85D-0DAD07F345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f0470b4-47c5-4c14-ad46-72f8b378acfd"/>
    <ds:schemaRef ds:uri="3032a5e3-5993-49f6-b730-086e11975ea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542552F-FBC5-443F-B977-388D14297FB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A86B5EA-CD6A-44AC-ADB2-4CA45AFB352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Informal meeting minutes</Template>
  <TotalTime>140</TotalTime>
  <Pages>2</Pages>
  <Words>375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Bertoni Elisa</cp:lastModifiedBy>
  <cp:revision>105</cp:revision>
  <dcterms:created xsi:type="dcterms:W3CDTF">2021-08-05T00:04:00Z</dcterms:created>
  <dcterms:modified xsi:type="dcterms:W3CDTF">2022-05-25T03:33:00Z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0x01010021FF3BF40CCD11489C7593694C95B5EE</vt:lpwstr>
  </property>
</Properties>
</file>