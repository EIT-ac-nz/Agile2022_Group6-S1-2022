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37BFC3CC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</w:t>
      </w:r>
    </w:p>
    <w:p w14:paraId="6AA03528" w14:textId="0D10761F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  <w:r w:rsidR="00C92A05">
        <w:rPr>
          <w:rFonts w:asciiTheme="minorHAnsi" w:hAnsiTheme="minorHAnsi" w:cstheme="minorHAnsi"/>
          <w:b w:val="0"/>
          <w:bCs/>
          <w:color w:val="1F497D" w:themeColor="text2"/>
        </w:rPr>
        <w:t xml:space="preserve"> </w:t>
      </w:r>
      <w:r w:rsidR="00FF10B4">
        <w:rPr>
          <w:rFonts w:asciiTheme="minorHAnsi" w:hAnsiTheme="minorHAnsi" w:cstheme="minorHAnsi"/>
          <w:b w:val="0"/>
          <w:bCs/>
          <w:color w:val="1F497D" w:themeColor="text2"/>
        </w:rPr>
        <w:t xml:space="preserve">- </w:t>
      </w:r>
      <w:r w:rsidR="00C92A05" w:rsidRPr="00C92A05">
        <w:rPr>
          <w:rFonts w:asciiTheme="minorHAnsi" w:hAnsiTheme="minorHAnsi" w:cstheme="minorHAnsi"/>
          <w:b w:val="0"/>
          <w:bCs/>
          <w:color w:val="1F497D" w:themeColor="text2"/>
        </w:rPr>
        <w:t>Iteration 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3B5D11">
        <w:tc>
          <w:tcPr>
            <w:tcW w:w="5861" w:type="dxa"/>
          </w:tcPr>
          <w:p w14:paraId="2174BD45" w14:textId="77777777" w:rsidR="00BE04A5" w:rsidRDefault="00BE04A5">
            <w:pPr>
              <w:pStyle w:val="Title"/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1E14DD26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363" w:type="dxa"/>
            <w:vAlign w:val="bottom"/>
          </w:tcPr>
          <w:p w14:paraId="2336C50F" w14:textId="1F4CC0FD" w:rsidR="00BE04A5" w:rsidRPr="000547C0" w:rsidRDefault="00BE04A5" w:rsidP="00BE04A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Tuesday, </w:t>
            </w:r>
            <w:r w:rsidR="0099075B">
              <w:rPr>
                <w:rFonts w:asciiTheme="minorHAnsi" w:hAnsiTheme="minorHAnsi" w:cstheme="minorHAnsi"/>
              </w:rPr>
              <w:t>March 1</w:t>
            </w:r>
            <w:r>
              <w:rPr>
                <w:rFonts w:asciiTheme="minorHAnsi" w:hAnsiTheme="minorHAnsi" w:cstheme="minorHAnsi"/>
              </w:rPr>
              <w:t>, 2022</w:t>
            </w:r>
          </w:p>
          <w:p w14:paraId="3C5464D8" w14:textId="676454D0" w:rsidR="00D62E01" w:rsidRPr="000547C0" w:rsidRDefault="00BE04A5" w:rsidP="003B5D1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4pm</w:t>
            </w:r>
          </w:p>
          <w:p w14:paraId="0CAD7FF3" w14:textId="031C651F" w:rsidR="002B2D13" w:rsidRPr="000547C0" w:rsidRDefault="006017B0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 HB Campus C214/215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635"/>
        <w:gridCol w:w="3462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E04A5">
            <w:pPr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BE04A5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635" w:type="dxa"/>
            <w:tcMar>
              <w:top w:w="144" w:type="dxa"/>
            </w:tcMar>
          </w:tcPr>
          <w:p w14:paraId="212CD450" w14:textId="52D9618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  <w:r w:rsidR="00BE04A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462" w:type="dxa"/>
            <w:tcMar>
              <w:top w:w="144" w:type="dxa"/>
            </w:tcMar>
          </w:tcPr>
          <w:p w14:paraId="4FD9BE94" w14:textId="28516E71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 w:rsidR="00BE04A5">
              <w:rPr>
                <w:rFonts w:cstheme="minorHAnsi"/>
              </w:rPr>
              <w:t>6</w:t>
            </w:r>
          </w:p>
        </w:tc>
      </w:tr>
      <w:tr w:rsidR="002B2D13" w:rsidRPr="000547C0" w14:paraId="0EA66E5E" w14:textId="77777777" w:rsidTr="00BE04A5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4223EE21" w:rsidR="002B2D13" w:rsidRPr="000547C0" w:rsidRDefault="00DB26B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635" w:type="dxa"/>
          </w:tcPr>
          <w:p w14:paraId="2727D4AE" w14:textId="77777777" w:rsidR="002B2D13" w:rsidRPr="000547C0" w:rsidRDefault="00322089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462" w:type="dxa"/>
          </w:tcPr>
          <w:p w14:paraId="3E16E044" w14:textId="2D424A9C" w:rsidR="002B2D13" w:rsidRPr="000547C0" w:rsidRDefault="00DB26B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322089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ED74129" w:rsidR="00212D56" w:rsidRPr="000547C0" w:rsidRDefault="00DB26B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49876F4" w:rsidR="00212D56" w:rsidRPr="000547C0" w:rsidRDefault="001830D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322089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32739B4C" w:rsidR="000547C0" w:rsidRPr="000547C0" w:rsidRDefault="00097B2C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Project definition and p</w:t>
            </w:r>
            <w:r w:rsidR="00204EDE">
              <w:rPr>
                <w:rFonts w:cstheme="minorHAnsi"/>
              </w:rPr>
              <w:t>lanning</w:t>
            </w:r>
          </w:p>
          <w:p w14:paraId="37EB8667" w14:textId="149BC47E" w:rsidR="000547C0" w:rsidRDefault="00BA1C08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documentation needed for iteration </w:t>
            </w:r>
            <w:r w:rsidR="0073414E">
              <w:rPr>
                <w:rFonts w:cstheme="minorHAnsi"/>
              </w:rPr>
              <w:t>1</w:t>
            </w:r>
            <w:r w:rsidR="00DD2C64">
              <w:rPr>
                <w:rFonts w:cstheme="minorHAnsi"/>
              </w:rPr>
              <w:t xml:space="preserve"> of the project</w:t>
            </w:r>
            <w:r w:rsidR="00517C65">
              <w:rPr>
                <w:rFonts w:cstheme="minorHAnsi"/>
              </w:rPr>
              <w:t xml:space="preserve"> and assign tasks to team members</w:t>
            </w:r>
          </w:p>
          <w:p w14:paraId="2EDE499F" w14:textId="234B5633" w:rsidR="005B76AC" w:rsidRPr="000547C0" w:rsidRDefault="00B2656A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timeline for initiation of </w:t>
            </w:r>
            <w:r w:rsidR="00731623">
              <w:rPr>
                <w:rFonts w:cstheme="minorHAnsi"/>
              </w:rPr>
              <w:t>iteration</w:t>
            </w:r>
            <w:r>
              <w:rPr>
                <w:rFonts w:cstheme="minorHAnsi"/>
              </w:rPr>
              <w:t xml:space="preserve"> </w:t>
            </w:r>
            <w:r w:rsidR="00DB68F6">
              <w:rPr>
                <w:rFonts w:cstheme="minorHAnsi"/>
              </w:rPr>
              <w:t>2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459259F3" w:rsidR="002B2D13" w:rsidRPr="000547C0" w:rsidRDefault="00D8769A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definition and planning</w:t>
            </w:r>
          </w:p>
        </w:tc>
        <w:tc>
          <w:tcPr>
            <w:tcW w:w="1324" w:type="dxa"/>
          </w:tcPr>
          <w:p w14:paraId="0938B73C" w14:textId="77777777" w:rsidR="002B2D13" w:rsidRPr="000547C0" w:rsidRDefault="00322089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468DBE1" w:rsidR="002B2D13" w:rsidRPr="000547C0" w:rsidRDefault="00587012">
            <w:pPr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</w:tr>
    </w:tbl>
    <w:p w14:paraId="674793E3" w14:textId="587C179B" w:rsidR="002B2D13" w:rsidRDefault="00322089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2BA28960" w14:textId="34B35599" w:rsidR="0086561D" w:rsidRPr="000547C0" w:rsidRDefault="0086561D" w:rsidP="0086561D">
      <w:pPr>
        <w:jc w:val="both"/>
        <w:rPr>
          <w:rFonts w:cstheme="minorHAnsi"/>
        </w:rPr>
      </w:pPr>
      <w:r>
        <w:rPr>
          <w:rFonts w:cstheme="minorHAnsi"/>
        </w:rPr>
        <w:t xml:space="preserve">Discuss and agree on </w:t>
      </w:r>
      <w:r w:rsidR="00E119D4">
        <w:rPr>
          <w:rFonts w:cstheme="minorHAnsi"/>
        </w:rPr>
        <w:t xml:space="preserve">project definition and </w:t>
      </w:r>
      <w:r>
        <w:rPr>
          <w:rFonts w:cstheme="minorHAnsi"/>
        </w:rPr>
        <w:t xml:space="preserve">plans needed to advance the project through iteration </w:t>
      </w:r>
      <w:r w:rsidR="002555F6">
        <w:rPr>
          <w:rFonts w:cstheme="minorHAnsi"/>
        </w:rPr>
        <w:t>1</w:t>
      </w:r>
      <w:r>
        <w:rPr>
          <w:rFonts w:cstheme="minorHAnsi"/>
        </w:rPr>
        <w:t>.</w:t>
      </w:r>
    </w:p>
    <w:p w14:paraId="109ADBA9" w14:textId="77777777" w:rsidR="002B2D13" w:rsidRPr="000547C0" w:rsidRDefault="00322089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6EB01B52" w14:textId="31DAC2F1" w:rsidR="00493C05" w:rsidRPr="000547C0" w:rsidRDefault="000B49F6" w:rsidP="00493C05">
      <w:pPr>
        <w:jc w:val="both"/>
        <w:rPr>
          <w:rFonts w:cstheme="minorHAnsi"/>
        </w:rPr>
      </w:pPr>
      <w:r>
        <w:rPr>
          <w:rFonts w:cstheme="minorHAnsi"/>
        </w:rPr>
        <w:t xml:space="preserve">General approach agreed and also </w:t>
      </w:r>
      <w:r w:rsidR="008614AD">
        <w:rPr>
          <w:rFonts w:cstheme="minorHAnsi"/>
        </w:rPr>
        <w:t>how</w:t>
      </w:r>
      <w:r w:rsidR="00F87B93">
        <w:rPr>
          <w:rFonts w:cstheme="minorHAnsi"/>
        </w:rPr>
        <w:t xml:space="preserve"> to begin the </w:t>
      </w:r>
      <w:r>
        <w:rPr>
          <w:rFonts w:cstheme="minorHAnsi"/>
        </w:rPr>
        <w:t>assignment of responsibilities between team members.</w:t>
      </w:r>
    </w:p>
    <w:p w14:paraId="1FE99652" w14:textId="7E586E49" w:rsidR="002B2D13" w:rsidRPr="000547C0" w:rsidRDefault="002B2D13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322089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322089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322089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5EABF487" w:rsidR="002B2D13" w:rsidRPr="000547C0" w:rsidRDefault="0067111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Discuss and agree general approach to the project</w:t>
            </w:r>
          </w:p>
        </w:tc>
        <w:tc>
          <w:tcPr>
            <w:tcW w:w="3060" w:type="dxa"/>
          </w:tcPr>
          <w:p w14:paraId="06BF676B" w14:textId="0D0DE827" w:rsidR="002B2D13" w:rsidRPr="000547C0" w:rsidRDefault="003F4C4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  <w:r w:rsidR="00517EFD">
              <w:rPr>
                <w:rFonts w:cstheme="minorHAnsi"/>
              </w:rPr>
              <w:t xml:space="preserve"> + Elisa Bertoni</w:t>
            </w:r>
          </w:p>
        </w:tc>
        <w:tc>
          <w:tcPr>
            <w:tcW w:w="1854" w:type="dxa"/>
          </w:tcPr>
          <w:p w14:paraId="77EF2373" w14:textId="2581E381" w:rsidR="002B2D13" w:rsidRPr="000547C0" w:rsidRDefault="00F87B9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F4C45">
              <w:rPr>
                <w:rFonts w:cstheme="minorHAnsi"/>
              </w:rPr>
              <w:t xml:space="preserve"> </w:t>
            </w:r>
            <w:r w:rsidR="00671113">
              <w:rPr>
                <w:rFonts w:cstheme="minorHAnsi"/>
              </w:rPr>
              <w:t xml:space="preserve">March </w:t>
            </w:r>
            <w:r w:rsidR="003F4C45">
              <w:rPr>
                <w:rFonts w:cstheme="minorHAnsi"/>
              </w:rPr>
              <w:t>2022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5E443016" w:rsidR="002B2D13" w:rsidRPr="000547C0" w:rsidRDefault="0067111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Assign responsibilities for areas to cover by each team member</w:t>
            </w:r>
          </w:p>
        </w:tc>
        <w:tc>
          <w:tcPr>
            <w:tcW w:w="3060" w:type="dxa"/>
          </w:tcPr>
          <w:p w14:paraId="7376FD88" w14:textId="70C6F2EE" w:rsidR="002B2D13" w:rsidRPr="000547C0" w:rsidRDefault="003F4C4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  <w:r w:rsidR="00671113">
              <w:rPr>
                <w:rFonts w:cstheme="minorHAnsi"/>
              </w:rPr>
              <w:t xml:space="preserve"> + Sass Russell</w:t>
            </w:r>
          </w:p>
        </w:tc>
        <w:tc>
          <w:tcPr>
            <w:tcW w:w="1854" w:type="dxa"/>
          </w:tcPr>
          <w:p w14:paraId="36E951F4" w14:textId="292B0196" w:rsidR="002B2D13" w:rsidRPr="000547C0" w:rsidRDefault="0067111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F4C4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March </w:t>
            </w:r>
            <w:r w:rsidR="003F4C45">
              <w:rPr>
                <w:rFonts w:cstheme="minorHAnsi"/>
              </w:rPr>
              <w:t>2022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0033E5C" w:rsidR="002B2D13" w:rsidRPr="000547C0" w:rsidRDefault="0067111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Set </w:t>
            </w:r>
            <w:r w:rsidR="00BB6816">
              <w:rPr>
                <w:rFonts w:cstheme="minorHAnsi"/>
              </w:rPr>
              <w:t xml:space="preserve">initial </w:t>
            </w:r>
            <w:r>
              <w:rPr>
                <w:rFonts w:cstheme="minorHAnsi"/>
              </w:rPr>
              <w:t>draft timeline to work to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B39C4C5" w:rsidR="002B2D13" w:rsidRPr="000547C0" w:rsidRDefault="003F4C4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64233FCF" w:rsidR="002B2D13" w:rsidRPr="000547C0" w:rsidRDefault="0067111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5 March</w:t>
            </w:r>
            <w:r w:rsidR="00FE3F7E">
              <w:rPr>
                <w:rFonts w:cstheme="minorHAnsi"/>
              </w:rPr>
              <w:t xml:space="preserve"> </w:t>
            </w:r>
            <w:r w:rsidR="00E92BE1">
              <w:rPr>
                <w:rFonts w:cstheme="minorHAnsi"/>
              </w:rPr>
              <w:t>2022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1E6758BB" w:rsidR="00D62E01" w:rsidRPr="000547C0" w:rsidRDefault="00587012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documentation needed for iteration </w:t>
            </w:r>
            <w:r w:rsidR="00513006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of</w:t>
            </w:r>
            <w:r w:rsidR="00513006">
              <w:rPr>
                <w:rFonts w:cstheme="minorHAnsi"/>
              </w:rPr>
              <w:br/>
            </w:r>
            <w:r>
              <w:rPr>
                <w:rFonts w:cstheme="minorHAnsi"/>
              </w:rPr>
              <w:t>the</w:t>
            </w:r>
            <w:r w:rsidR="0051300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project</w:t>
            </w:r>
            <w:r w:rsidR="00517C65">
              <w:rPr>
                <w:rFonts w:cstheme="minorHAnsi"/>
              </w:rPr>
              <w:t xml:space="preserve"> and assign tasks to team members</w:t>
            </w:r>
          </w:p>
        </w:tc>
        <w:tc>
          <w:tcPr>
            <w:tcW w:w="1324" w:type="dxa"/>
          </w:tcPr>
          <w:p w14:paraId="4091F5A5" w14:textId="77777777" w:rsidR="00D62E01" w:rsidRPr="000547C0" w:rsidRDefault="00322089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92FF8BA" w:rsidR="00D62E01" w:rsidRPr="000547C0" w:rsidRDefault="00576DCA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</w:tr>
    </w:tbl>
    <w:p w14:paraId="678F69FE" w14:textId="77777777" w:rsidR="00D62E01" w:rsidRPr="000547C0" w:rsidRDefault="00322089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4EE72535" w:rsidR="00D62E01" w:rsidRPr="000547C0" w:rsidRDefault="00576DCA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Discuss and agree </w:t>
      </w:r>
      <w:r w:rsidR="005A4747">
        <w:rPr>
          <w:rFonts w:cstheme="minorHAnsi"/>
        </w:rPr>
        <w:t>the</w:t>
      </w:r>
      <w:r>
        <w:rPr>
          <w:rFonts w:cstheme="minorHAnsi"/>
        </w:rPr>
        <w:t xml:space="preserve"> necessary documentation</w:t>
      </w:r>
      <w:r w:rsidR="0090184A">
        <w:rPr>
          <w:rFonts w:cstheme="minorHAnsi"/>
        </w:rPr>
        <w:t xml:space="preserve">/worksheet needed </w:t>
      </w:r>
      <w:r w:rsidR="005A4747">
        <w:rPr>
          <w:rFonts w:cstheme="minorHAnsi"/>
        </w:rPr>
        <w:t>for</w:t>
      </w:r>
      <w:r w:rsidR="0090184A">
        <w:rPr>
          <w:rFonts w:cstheme="minorHAnsi"/>
        </w:rPr>
        <w:t xml:space="preserve"> </w:t>
      </w:r>
      <w:r w:rsidR="0038500D">
        <w:rPr>
          <w:rFonts w:cstheme="minorHAnsi"/>
        </w:rPr>
        <w:t xml:space="preserve">iteration </w:t>
      </w:r>
      <w:r w:rsidR="007E0593">
        <w:rPr>
          <w:rFonts w:cstheme="minorHAnsi"/>
        </w:rPr>
        <w:t>1</w:t>
      </w:r>
      <w:r w:rsidR="0038500D">
        <w:rPr>
          <w:rFonts w:cstheme="minorHAnsi"/>
        </w:rPr>
        <w:t>.</w:t>
      </w:r>
    </w:p>
    <w:p w14:paraId="1804FCAD" w14:textId="77777777" w:rsidR="00D62E01" w:rsidRPr="000547C0" w:rsidRDefault="00322089" w:rsidP="00C05FE1">
      <w:pPr>
        <w:pStyle w:val="Heading4"/>
        <w:jc w:val="both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6803C603" w:rsidR="00D62E01" w:rsidRPr="000547C0" w:rsidRDefault="0038500D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Agreed that two specific documents need to be completed as part of iteration </w:t>
      </w:r>
      <w:r w:rsidR="007E0593">
        <w:rPr>
          <w:rFonts w:cstheme="minorHAnsi"/>
        </w:rPr>
        <w:t>1</w:t>
      </w:r>
      <w:r>
        <w:rPr>
          <w:rFonts w:cstheme="minorHAnsi"/>
        </w:rPr>
        <w:t xml:space="preserve">: </w:t>
      </w:r>
      <w:r w:rsidR="008B3351">
        <w:rPr>
          <w:rFonts w:cstheme="minorHAnsi"/>
        </w:rPr>
        <w:t>3x Persona</w:t>
      </w:r>
      <w:r w:rsidR="00645651">
        <w:rPr>
          <w:rFonts w:cstheme="minorHAnsi"/>
        </w:rPr>
        <w:t>s</w:t>
      </w:r>
      <w:r w:rsidR="008B3351">
        <w:rPr>
          <w:rFonts w:cstheme="minorHAnsi"/>
        </w:rPr>
        <w:t xml:space="preserve"> and Stakeholder Register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322089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322089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322089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52A95DFD" w:rsidR="00D60069" w:rsidRPr="000547C0" w:rsidRDefault="00664FFF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Identify project Stakeholders and complete Stakeholder Register</w:t>
            </w:r>
          </w:p>
        </w:tc>
        <w:tc>
          <w:tcPr>
            <w:tcW w:w="3060" w:type="dxa"/>
          </w:tcPr>
          <w:p w14:paraId="5D1FAAC7" w14:textId="5455D865" w:rsidR="00D60069" w:rsidRPr="000547C0" w:rsidRDefault="00716BF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  <w:tc>
          <w:tcPr>
            <w:tcW w:w="1854" w:type="dxa"/>
          </w:tcPr>
          <w:p w14:paraId="22E77F38" w14:textId="0FB0B841" w:rsidR="00D60069" w:rsidRPr="000547C0" w:rsidRDefault="0079347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716BFE">
              <w:rPr>
                <w:rFonts w:cstheme="minorHAnsi"/>
              </w:rPr>
              <w:t xml:space="preserve"> March 2022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680843F" w:rsidR="00D60069" w:rsidRPr="000547C0" w:rsidRDefault="000537DE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 3x Persona</w:t>
            </w:r>
            <w:r w:rsidR="00E96759">
              <w:rPr>
                <w:rFonts w:cstheme="minorHAnsi"/>
              </w:rPr>
              <w:t>s</w:t>
            </w:r>
          </w:p>
        </w:tc>
        <w:tc>
          <w:tcPr>
            <w:tcW w:w="3060" w:type="dxa"/>
          </w:tcPr>
          <w:p w14:paraId="20BA607F" w14:textId="5358D99B" w:rsidR="00D60069" w:rsidRPr="000547C0" w:rsidRDefault="004F55E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Sass Russel</w:t>
            </w:r>
            <w:r w:rsidR="00C35620">
              <w:rPr>
                <w:rFonts w:cstheme="minorHAnsi"/>
              </w:rPr>
              <w:t>l</w:t>
            </w:r>
          </w:p>
        </w:tc>
        <w:tc>
          <w:tcPr>
            <w:tcW w:w="1854" w:type="dxa"/>
          </w:tcPr>
          <w:p w14:paraId="2914B697" w14:textId="2CEC369A" w:rsidR="00D60069" w:rsidRPr="000547C0" w:rsidRDefault="0079347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4F55E4">
              <w:rPr>
                <w:rFonts w:cstheme="minorHAnsi"/>
              </w:rPr>
              <w:t xml:space="preserve"> March 2022</w:t>
            </w:r>
          </w:p>
        </w:tc>
      </w:tr>
      <w:tr w:rsidR="00357C99" w:rsidRPr="000547C0" w14:paraId="137FA752" w14:textId="77777777" w:rsidTr="00B71E0E">
        <w:trPr>
          <w:trHeight w:val="485"/>
        </w:trPr>
        <w:tc>
          <w:tcPr>
            <w:tcW w:w="5310" w:type="dxa"/>
          </w:tcPr>
          <w:p w14:paraId="7590C445" w14:textId="1BB376D4" w:rsidR="00357C99" w:rsidRDefault="00357C99" w:rsidP="00284200">
            <w:pPr>
              <w:pStyle w:val="ListBullet"/>
              <w:rPr>
                <w:rFonts w:cstheme="minorHAnsi"/>
              </w:rPr>
            </w:pPr>
            <w:r>
              <w:rPr>
                <w:rFonts w:cstheme="minorHAnsi"/>
              </w:rPr>
              <w:t>Test the Personas</w:t>
            </w:r>
          </w:p>
        </w:tc>
        <w:tc>
          <w:tcPr>
            <w:tcW w:w="3060" w:type="dxa"/>
          </w:tcPr>
          <w:p w14:paraId="4DC691F0" w14:textId="2DD04890" w:rsidR="00357C99" w:rsidRDefault="00357C99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</w:tcPr>
          <w:p w14:paraId="55D97C3A" w14:textId="229C02F9" w:rsidR="00357C99" w:rsidRDefault="00357C99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B71E0E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March 2022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7B6C2DB4" w:rsidR="00D62E01" w:rsidRPr="000547C0" w:rsidRDefault="0046326B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timeline for initiation of iteration </w:t>
            </w:r>
            <w:r w:rsidR="00204EDE">
              <w:rPr>
                <w:rFonts w:cstheme="minorHAnsi"/>
              </w:rPr>
              <w:t>2</w:t>
            </w:r>
          </w:p>
        </w:tc>
        <w:tc>
          <w:tcPr>
            <w:tcW w:w="1324" w:type="dxa"/>
          </w:tcPr>
          <w:p w14:paraId="09D75167" w14:textId="77777777" w:rsidR="00D62E01" w:rsidRPr="000547C0" w:rsidRDefault="00322089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6CAA1042" w:rsidR="00D62E01" w:rsidRPr="000547C0" w:rsidRDefault="0046326B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</w:tr>
    </w:tbl>
    <w:p w14:paraId="11A9415B" w14:textId="77777777" w:rsidR="00D62E01" w:rsidRPr="000547C0" w:rsidRDefault="00322089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30A24460" w:rsidR="00D62E01" w:rsidRPr="000547C0" w:rsidRDefault="0046326B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Discuss and agree timeline for the </w:t>
      </w:r>
      <w:r w:rsidR="00576B53">
        <w:rPr>
          <w:rFonts w:cstheme="minorHAnsi"/>
        </w:rPr>
        <w:t>second</w:t>
      </w:r>
      <w:r>
        <w:rPr>
          <w:rFonts w:cstheme="minorHAnsi"/>
        </w:rPr>
        <w:t xml:space="preserve"> iteration of the project, </w:t>
      </w:r>
      <w:r w:rsidR="009C0C78">
        <w:rPr>
          <w:rFonts w:cstheme="minorHAnsi"/>
        </w:rPr>
        <w:t>and review Stakeholder Register as we go along.</w:t>
      </w:r>
    </w:p>
    <w:p w14:paraId="31CCF89C" w14:textId="77777777" w:rsidR="00D62E01" w:rsidRPr="000547C0" w:rsidRDefault="00322089" w:rsidP="00C05FE1">
      <w:pPr>
        <w:pStyle w:val="Heading4"/>
        <w:jc w:val="both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616C439B" w:rsidR="00D62E01" w:rsidRPr="000547C0" w:rsidRDefault="0046326B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It was agreed that the </w:t>
      </w:r>
      <w:r w:rsidR="009C0C78">
        <w:rPr>
          <w:rFonts w:cstheme="minorHAnsi"/>
        </w:rPr>
        <w:t>second</w:t>
      </w:r>
      <w:r>
        <w:rPr>
          <w:rFonts w:cstheme="minorHAnsi"/>
        </w:rPr>
        <w:t xml:space="preserve"> iteration of the project will begin </w:t>
      </w:r>
      <w:r w:rsidR="004443B6">
        <w:rPr>
          <w:rFonts w:cstheme="minorHAnsi"/>
        </w:rPr>
        <w:t xml:space="preserve">towards to end of March </w:t>
      </w:r>
      <w:r>
        <w:rPr>
          <w:rFonts w:cstheme="minorHAnsi"/>
        </w:rPr>
        <w:t>2022.</w:t>
      </w:r>
      <w:r w:rsidR="00E8045D">
        <w:rPr>
          <w:rFonts w:cstheme="minorHAnsi"/>
        </w:rPr>
        <w:t xml:space="preserve"> The next meeting </w:t>
      </w:r>
      <w:r w:rsidR="009418B9">
        <w:rPr>
          <w:rFonts w:cstheme="minorHAnsi"/>
        </w:rPr>
        <w:t>is scheduled for Tuesday 2</w:t>
      </w:r>
      <w:r w:rsidR="004443B6">
        <w:rPr>
          <w:rFonts w:cstheme="minorHAnsi"/>
        </w:rPr>
        <w:t>2 March</w:t>
      </w:r>
      <w:r w:rsidR="009418B9">
        <w:rPr>
          <w:rFonts w:cstheme="minorHAnsi"/>
        </w:rPr>
        <w:t xml:space="preserve"> 2022.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8C77C7">
        <w:trPr>
          <w:trHeight w:val="240"/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322089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322089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322089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8C77C7">
        <w:trPr>
          <w:trHeight w:val="146"/>
        </w:trPr>
        <w:tc>
          <w:tcPr>
            <w:tcW w:w="5310" w:type="dxa"/>
          </w:tcPr>
          <w:p w14:paraId="3B737AF6" w14:textId="2D7CA68F" w:rsidR="00D60069" w:rsidRPr="000547C0" w:rsidRDefault="00DD55B6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Schedule the next meeting in the diary</w:t>
            </w:r>
          </w:p>
        </w:tc>
        <w:tc>
          <w:tcPr>
            <w:tcW w:w="3060" w:type="dxa"/>
          </w:tcPr>
          <w:p w14:paraId="5840FF51" w14:textId="14A5CE8A" w:rsidR="00D60069" w:rsidRPr="000547C0" w:rsidRDefault="00EC121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</w:tcPr>
          <w:p w14:paraId="508F98FF" w14:textId="4B873DF2" w:rsidR="00D60069" w:rsidRPr="000547C0" w:rsidRDefault="0009161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EC121B">
              <w:rPr>
                <w:rFonts w:cstheme="minorHAnsi"/>
              </w:rPr>
              <w:t xml:space="preserve"> March 2022</w:t>
            </w:r>
          </w:p>
        </w:tc>
      </w:tr>
      <w:tr w:rsidR="00D60069" w:rsidRPr="000547C0" w14:paraId="6F0B7BC3" w14:textId="77777777" w:rsidTr="008C77C7">
        <w:tc>
          <w:tcPr>
            <w:tcW w:w="5310" w:type="dxa"/>
            <w:tcMar>
              <w:bottom w:w="288" w:type="dxa"/>
            </w:tcMar>
          </w:tcPr>
          <w:p w14:paraId="0C881FE8" w14:textId="0CB16C08" w:rsidR="00D60069" w:rsidRPr="000547C0" w:rsidRDefault="003F2BA4" w:rsidP="005C4D67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agenda for the </w:t>
            </w:r>
            <w:r w:rsidR="00DD55B6">
              <w:rPr>
                <w:rFonts w:cstheme="minorHAnsi"/>
              </w:rPr>
              <w:t>second</w:t>
            </w:r>
            <w:r>
              <w:rPr>
                <w:rFonts w:cstheme="minorHAnsi"/>
              </w:rPr>
              <w:t xml:space="preserve"> meeting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76E1C4DF" w:rsidR="00D60069" w:rsidRPr="000547C0" w:rsidRDefault="003F2BA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07540D39" w:rsidR="00D60069" w:rsidRPr="000547C0" w:rsidRDefault="0009161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3F2BA4">
              <w:rPr>
                <w:rFonts w:cstheme="minorHAnsi"/>
              </w:rPr>
              <w:t xml:space="preserve"> March 2022</w:t>
            </w:r>
          </w:p>
        </w:tc>
      </w:tr>
    </w:tbl>
    <w:p w14:paraId="2697D922" w14:textId="77777777" w:rsidR="002B2D13" w:rsidRPr="000547C0" w:rsidRDefault="00322089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322089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4A4C66FD" w:rsidR="002B2D13" w:rsidRPr="000547C0" w:rsidRDefault="000C7DAB">
      <w:pPr>
        <w:rPr>
          <w:rFonts w:cstheme="minorHAnsi"/>
        </w:rPr>
      </w:pPr>
      <w:r>
        <w:rPr>
          <w:rFonts w:cstheme="minorHAnsi"/>
        </w:rPr>
        <w:t>N/A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315E9ABD" w:rsidR="00212D56" w:rsidRPr="000547C0" w:rsidRDefault="003B37C8" w:rsidP="00212D56">
      <w:pPr>
        <w:rPr>
          <w:rFonts w:cstheme="minorHAnsi"/>
        </w:rPr>
      </w:pPr>
      <w:r>
        <w:rPr>
          <w:rFonts w:cstheme="minorHAnsi"/>
        </w:rPr>
        <w:t>2</w:t>
      </w:r>
      <w:r w:rsidR="00CB17DB">
        <w:rPr>
          <w:rFonts w:cstheme="minorHAnsi"/>
        </w:rPr>
        <w:t>2 March</w:t>
      </w:r>
      <w:r>
        <w:rPr>
          <w:rFonts w:cstheme="minorHAnsi"/>
        </w:rPr>
        <w:t xml:space="preserve"> 2022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1C75" w14:textId="77777777" w:rsidR="00322089" w:rsidRDefault="00322089">
      <w:pPr>
        <w:spacing w:before="0" w:after="0"/>
      </w:pPr>
      <w:r>
        <w:separator/>
      </w:r>
    </w:p>
  </w:endnote>
  <w:endnote w:type="continuationSeparator" w:id="0">
    <w:p w14:paraId="34AD5668" w14:textId="77777777" w:rsidR="00322089" w:rsidRDefault="0032208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3A139" w14:textId="77777777" w:rsidR="00322089" w:rsidRDefault="00322089">
      <w:pPr>
        <w:spacing w:before="0" w:after="0"/>
      </w:pPr>
      <w:r>
        <w:separator/>
      </w:r>
    </w:p>
  </w:footnote>
  <w:footnote w:type="continuationSeparator" w:id="0">
    <w:p w14:paraId="6A56E3B6" w14:textId="77777777" w:rsidR="00322089" w:rsidRDefault="0032208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0089778">
    <w:abstractNumId w:val="3"/>
  </w:num>
  <w:num w:numId="2" w16cid:durableId="1923219686">
    <w:abstractNumId w:val="4"/>
  </w:num>
  <w:num w:numId="3" w16cid:durableId="1690597206">
    <w:abstractNumId w:val="1"/>
  </w:num>
  <w:num w:numId="4" w16cid:durableId="1593857149">
    <w:abstractNumId w:val="0"/>
  </w:num>
  <w:num w:numId="5" w16cid:durableId="1689021783">
    <w:abstractNumId w:val="1"/>
    <w:lvlOverride w:ilvl="0">
      <w:startOverride w:val="1"/>
    </w:lvlOverride>
  </w:num>
  <w:num w:numId="6" w16cid:durableId="153230609">
    <w:abstractNumId w:val="1"/>
    <w:lvlOverride w:ilvl="0">
      <w:startOverride w:val="1"/>
    </w:lvlOverride>
  </w:num>
  <w:num w:numId="7" w16cid:durableId="1308970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37DE"/>
    <w:rsid w:val="000547C0"/>
    <w:rsid w:val="00063214"/>
    <w:rsid w:val="00086771"/>
    <w:rsid w:val="00086CCE"/>
    <w:rsid w:val="00091616"/>
    <w:rsid w:val="00095F0D"/>
    <w:rsid w:val="00097B2C"/>
    <w:rsid w:val="000B49F6"/>
    <w:rsid w:val="000C7DAB"/>
    <w:rsid w:val="0017005B"/>
    <w:rsid w:val="001830D1"/>
    <w:rsid w:val="001A0AD7"/>
    <w:rsid w:val="001C0DA6"/>
    <w:rsid w:val="001C14A2"/>
    <w:rsid w:val="001C1A3B"/>
    <w:rsid w:val="001C4533"/>
    <w:rsid w:val="001C6B50"/>
    <w:rsid w:val="001E0877"/>
    <w:rsid w:val="001F0DB4"/>
    <w:rsid w:val="0020000C"/>
    <w:rsid w:val="00204EDE"/>
    <w:rsid w:val="00212D56"/>
    <w:rsid w:val="00225AAB"/>
    <w:rsid w:val="002555F6"/>
    <w:rsid w:val="00262AA3"/>
    <w:rsid w:val="002B2D13"/>
    <w:rsid w:val="00322089"/>
    <w:rsid w:val="0033776F"/>
    <w:rsid w:val="00344E0B"/>
    <w:rsid w:val="0034721D"/>
    <w:rsid w:val="00357C5E"/>
    <w:rsid w:val="00357C99"/>
    <w:rsid w:val="0038500D"/>
    <w:rsid w:val="00387FB2"/>
    <w:rsid w:val="003B37C8"/>
    <w:rsid w:val="003B5D11"/>
    <w:rsid w:val="003D5BF7"/>
    <w:rsid w:val="003D5D47"/>
    <w:rsid w:val="003F257D"/>
    <w:rsid w:val="003F2BA4"/>
    <w:rsid w:val="003F4C45"/>
    <w:rsid w:val="004443B6"/>
    <w:rsid w:val="0046326B"/>
    <w:rsid w:val="00484059"/>
    <w:rsid w:val="0049244E"/>
    <w:rsid w:val="00493C05"/>
    <w:rsid w:val="004D5BBF"/>
    <w:rsid w:val="004F55E4"/>
    <w:rsid w:val="004F7189"/>
    <w:rsid w:val="00513006"/>
    <w:rsid w:val="00517C65"/>
    <w:rsid w:val="00517EFD"/>
    <w:rsid w:val="00540FD1"/>
    <w:rsid w:val="00576B53"/>
    <w:rsid w:val="00576DCA"/>
    <w:rsid w:val="00587012"/>
    <w:rsid w:val="005A4747"/>
    <w:rsid w:val="005A7328"/>
    <w:rsid w:val="005B76AC"/>
    <w:rsid w:val="005C4D67"/>
    <w:rsid w:val="006017B0"/>
    <w:rsid w:val="006344A8"/>
    <w:rsid w:val="00645651"/>
    <w:rsid w:val="00664FFF"/>
    <w:rsid w:val="00671113"/>
    <w:rsid w:val="006B56F5"/>
    <w:rsid w:val="006C2459"/>
    <w:rsid w:val="006F5CF4"/>
    <w:rsid w:val="00716BFE"/>
    <w:rsid w:val="00731623"/>
    <w:rsid w:val="0073414E"/>
    <w:rsid w:val="00734EEC"/>
    <w:rsid w:val="0078756F"/>
    <w:rsid w:val="00793477"/>
    <w:rsid w:val="007E0593"/>
    <w:rsid w:val="007F04FA"/>
    <w:rsid w:val="008226FC"/>
    <w:rsid w:val="008614AD"/>
    <w:rsid w:val="008638FA"/>
    <w:rsid w:val="0086561D"/>
    <w:rsid w:val="00880725"/>
    <w:rsid w:val="008B3351"/>
    <w:rsid w:val="008C77C7"/>
    <w:rsid w:val="008D30E7"/>
    <w:rsid w:val="0090184A"/>
    <w:rsid w:val="00927E85"/>
    <w:rsid w:val="009418B9"/>
    <w:rsid w:val="0099075B"/>
    <w:rsid w:val="009C0C78"/>
    <w:rsid w:val="00A07E3A"/>
    <w:rsid w:val="00A7410D"/>
    <w:rsid w:val="00A74CA0"/>
    <w:rsid w:val="00B073A5"/>
    <w:rsid w:val="00B2656A"/>
    <w:rsid w:val="00B71E0E"/>
    <w:rsid w:val="00B777C6"/>
    <w:rsid w:val="00BA1C08"/>
    <w:rsid w:val="00BB6816"/>
    <w:rsid w:val="00BE04A5"/>
    <w:rsid w:val="00BF4320"/>
    <w:rsid w:val="00C05FE1"/>
    <w:rsid w:val="00C1744B"/>
    <w:rsid w:val="00C35620"/>
    <w:rsid w:val="00C721AF"/>
    <w:rsid w:val="00C92A05"/>
    <w:rsid w:val="00CB17DB"/>
    <w:rsid w:val="00CD4A75"/>
    <w:rsid w:val="00CE4D89"/>
    <w:rsid w:val="00D5784C"/>
    <w:rsid w:val="00D60069"/>
    <w:rsid w:val="00D62E01"/>
    <w:rsid w:val="00D661EE"/>
    <w:rsid w:val="00D7212A"/>
    <w:rsid w:val="00D8769A"/>
    <w:rsid w:val="00DB26B5"/>
    <w:rsid w:val="00DB68F6"/>
    <w:rsid w:val="00DD2C64"/>
    <w:rsid w:val="00DD3DE4"/>
    <w:rsid w:val="00DD55B6"/>
    <w:rsid w:val="00E048B4"/>
    <w:rsid w:val="00E119D4"/>
    <w:rsid w:val="00E25782"/>
    <w:rsid w:val="00E27BF2"/>
    <w:rsid w:val="00E334B8"/>
    <w:rsid w:val="00E8045D"/>
    <w:rsid w:val="00E92BE1"/>
    <w:rsid w:val="00E96759"/>
    <w:rsid w:val="00EC121B"/>
    <w:rsid w:val="00ED3BB1"/>
    <w:rsid w:val="00F03EE3"/>
    <w:rsid w:val="00F434DD"/>
    <w:rsid w:val="00F57EB0"/>
    <w:rsid w:val="00F87B93"/>
    <w:rsid w:val="00FE3F7E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86C80"/>
    <w:rsid w:val="00220DFD"/>
    <w:rsid w:val="002779AB"/>
    <w:rsid w:val="00341793"/>
    <w:rsid w:val="003575C7"/>
    <w:rsid w:val="00515850"/>
    <w:rsid w:val="00B23588"/>
    <w:rsid w:val="00C926F6"/>
    <w:rsid w:val="00D32E16"/>
    <w:rsid w:val="00D727FC"/>
    <w:rsid w:val="00DD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144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Bertoni Elisa</cp:lastModifiedBy>
  <cp:revision>109</cp:revision>
  <dcterms:created xsi:type="dcterms:W3CDTF">2021-08-05T00:04:00Z</dcterms:created>
  <dcterms:modified xsi:type="dcterms:W3CDTF">2022-05-29T22:23:00Z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