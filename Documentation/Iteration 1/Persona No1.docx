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F3A9" w14:textId="6158E3EB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836E33">
        <w:rPr>
          <w:b/>
          <w:color w:val="808080" w:themeColor="background1" w:themeShade="80"/>
          <w:sz w:val="36"/>
        </w:rPr>
        <w:t>1: Angela</w:t>
      </w:r>
    </w:p>
    <w:p w14:paraId="2B4D8252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81"/>
        <w:gridCol w:w="1539"/>
        <w:gridCol w:w="436"/>
        <w:gridCol w:w="4508"/>
        <w:gridCol w:w="436"/>
        <w:gridCol w:w="4508"/>
      </w:tblGrid>
      <w:tr w:rsidR="001C2AEC" w:rsidRPr="001C2AEC" w14:paraId="27AC37DF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578D5B28" w14:textId="3EFE1A27" w:rsidR="001C2AEC" w:rsidRPr="001C2AEC" w:rsidRDefault="001A0FD6" w:rsidP="001C2AEC">
            <w:pPr>
              <w:rPr>
                <w:b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53E19D1" wp14:editId="2C582DD6">
                  <wp:extent cx="1755972" cy="1657350"/>
                  <wp:effectExtent l="0" t="0" r="0" b="0"/>
                  <wp:docPr id="1" name="Picture 1" descr="C:\Users\RUSSES6\AppData\Local\Microsoft\Windows\INetCache\Content.MSO\8EF0092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USSES6\AppData\Local\Microsoft\Windows\INetCache\Content.MSO\8EF0092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528" cy="166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EDF6D" w14:textId="534119D6" w:rsidR="001C2AEC" w:rsidRPr="001C2AEC" w:rsidRDefault="001C2AEC" w:rsidP="001C2AEC">
            <w:pPr>
              <w:rPr>
                <w:b/>
                <w:sz w:val="22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AFE46E5" w14:textId="6501838C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7F2810E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3D4DC2F6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B3D3F24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3AF76527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4E8402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1DF5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5612489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77EB1C" w14:textId="5577A581" w:rsidR="00975A3D" w:rsidRDefault="001A0FD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Her teenage granddaughter</w:t>
            </w:r>
            <w:r w:rsidR="00873919">
              <w:rPr>
                <w:color w:val="000000" w:themeColor="text1"/>
              </w:rPr>
              <w:t xml:space="preserve"> (she has 6 grandkids ranging in age from 4 to 18)</w:t>
            </w:r>
            <w:r>
              <w:rPr>
                <w:color w:val="000000" w:themeColor="text1"/>
              </w:rPr>
              <w:t xml:space="preserve"> has told her that she should get with the </w:t>
            </w:r>
            <w:proofErr w:type="gramStart"/>
            <w:r>
              <w:rPr>
                <w:color w:val="000000" w:themeColor="text1"/>
              </w:rPr>
              <w:t>play, and</w:t>
            </w:r>
            <w:proofErr w:type="gramEnd"/>
            <w:r>
              <w:rPr>
                <w:color w:val="000000" w:themeColor="text1"/>
              </w:rPr>
              <w:t xml:space="preserve"> get something new and high tech so that they can communicate when the granddaughter goes to university next year. She </w:t>
            </w:r>
            <w:proofErr w:type="gramStart"/>
            <w:r>
              <w:rPr>
                <w:color w:val="000000" w:themeColor="text1"/>
              </w:rPr>
              <w:t>doesn’t</w:t>
            </w:r>
            <w:proofErr w:type="gramEnd"/>
            <w:r>
              <w:rPr>
                <w:color w:val="000000" w:themeColor="text1"/>
              </w:rPr>
              <w:t xml:space="preserve"> want to be constantly on a mobile phone</w:t>
            </w:r>
            <w:r w:rsidR="00B75C52">
              <w:rPr>
                <w:color w:val="000000" w:themeColor="text1"/>
              </w:rPr>
              <w:t>, so the granddaughter suggested that she thinks a smartwatch would be perfect, because they can keep in touch at any time.</w:t>
            </w:r>
          </w:p>
          <w:p w14:paraId="17ACF841" w14:textId="77777777" w:rsidR="00D92A11" w:rsidRDefault="00D92A11" w:rsidP="001C2AEC">
            <w:pPr>
              <w:rPr>
                <w:color w:val="000000" w:themeColor="text1"/>
              </w:rPr>
            </w:pPr>
          </w:p>
          <w:p w14:paraId="16780BAC" w14:textId="5EBD2AE0" w:rsidR="00D92A11" w:rsidRPr="00975A3D" w:rsidRDefault="00D92A11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She can </w:t>
            </w:r>
            <w:proofErr w:type="gramStart"/>
            <w:r>
              <w:rPr>
                <w:color w:val="000000" w:themeColor="text1"/>
              </w:rPr>
              <w:t>definitely afford</w:t>
            </w:r>
            <w:proofErr w:type="gramEnd"/>
            <w:r>
              <w:rPr>
                <w:color w:val="000000" w:themeColor="text1"/>
              </w:rPr>
              <w:t xml:space="preserve"> new products, she has money, she just doesn’t like to waste it – she likes things to be useful.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664832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E337FD1" w14:textId="77777777" w:rsidR="00975A3D" w:rsidRDefault="001A0FD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Angela is not in any way tech savvy. She can send an email on the computer, and she knows what online shopping is, but </w:t>
            </w:r>
            <w:proofErr w:type="gramStart"/>
            <w:r>
              <w:rPr>
                <w:color w:val="000000" w:themeColor="text1"/>
              </w:rPr>
              <w:t>she’s</w:t>
            </w:r>
            <w:proofErr w:type="gramEnd"/>
            <w:r>
              <w:rPr>
                <w:color w:val="000000" w:themeColor="text1"/>
              </w:rPr>
              <w:t xml:space="preserve"> never really done it and she definitely doesn’t know how to operate a smartwatch. </w:t>
            </w:r>
          </w:p>
          <w:p w14:paraId="22E69C9B" w14:textId="77777777" w:rsidR="00667DE0" w:rsidRDefault="00667DE0" w:rsidP="001C2AEC">
            <w:pPr>
              <w:rPr>
                <w:color w:val="000000" w:themeColor="text1"/>
              </w:rPr>
            </w:pPr>
          </w:p>
          <w:p w14:paraId="29083574" w14:textId="04129B23" w:rsidR="00667DE0" w:rsidRPr="00975A3D" w:rsidRDefault="00667DE0" w:rsidP="001C2AE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She’d</w:t>
            </w:r>
            <w:proofErr w:type="gramEnd"/>
            <w:r>
              <w:rPr>
                <w:color w:val="000000" w:themeColor="text1"/>
              </w:rPr>
              <w:t xml:space="preserve"> like to know how to do the grocery shopping online, as people say it’s great and saves so much time, but she doesn’t really know how to get started.</w:t>
            </w:r>
          </w:p>
        </w:tc>
      </w:tr>
      <w:tr w:rsidR="00975A3D" w:rsidRPr="001C2AEC" w14:paraId="02D61587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FF063F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43873B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04BC240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0BECD4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2D5E12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22A7BA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A7E9E7B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6A049270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72CDF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B53A60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315A16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FDDC94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FD112AA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6929366" w14:textId="1E53580D" w:rsidR="00975A3D" w:rsidRPr="001C2AEC" w:rsidRDefault="001A0FD6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I </w:t>
            </w:r>
            <w:proofErr w:type="gramStart"/>
            <w:r>
              <w:rPr>
                <w:b/>
                <w:color w:val="000000" w:themeColor="text1"/>
              </w:rPr>
              <w:t>can’t</w:t>
            </w:r>
            <w:proofErr w:type="gramEnd"/>
            <w:r>
              <w:rPr>
                <w:b/>
                <w:color w:val="000000" w:themeColor="text1"/>
              </w:rPr>
              <w:t xml:space="preserve"> really keep up with all this tech stuff</w:t>
            </w:r>
            <w:r w:rsidR="00EC300F">
              <w:rPr>
                <w:b/>
                <w:color w:val="000000" w:themeColor="text1"/>
              </w:rPr>
              <w:t>, I don’t know how it all works, but the teens love it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02D8B2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E40C5A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5EBEAD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69C28A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3565315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2C60F34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341F2B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09327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E2E7B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EE0061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E37C680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1BE2558" w14:textId="087EB56A" w:rsidR="00975A3D" w:rsidRPr="001C2AEC" w:rsidRDefault="001A0FD6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Angela Grukel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6AB7D3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BEF24B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06108E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59F602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78DE4715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CC707A6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1A7D3B6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15CBEED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E15622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562C2F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D67BEB1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259EA2B" w14:textId="75694203" w:rsidR="00975A3D" w:rsidRPr="001C2AEC" w:rsidRDefault="001A0FD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60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E7918B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6B5D497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8A960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4E7D874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0A9B3F0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00B838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C1122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6EBBE3E5" w14:textId="77777777" w:rsidR="00975A3D" w:rsidRDefault="00FA5F16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Angela has bad </w:t>
            </w:r>
            <w:proofErr w:type="gramStart"/>
            <w:r>
              <w:rPr>
                <w:color w:val="000000" w:themeColor="text1"/>
              </w:rPr>
              <w:t>eyesight,</w:t>
            </w:r>
            <w:proofErr w:type="gramEnd"/>
            <w:r>
              <w:rPr>
                <w:color w:val="000000" w:themeColor="text1"/>
              </w:rPr>
              <w:t xml:space="preserve"> she really struggles to read things on a screen and she has to keep her mobile phone at 100% brightness just to see things properly.</w:t>
            </w:r>
          </w:p>
          <w:p w14:paraId="1DE15827" w14:textId="027FB4CC" w:rsidR="009C537C" w:rsidRPr="00975A3D" w:rsidRDefault="009C537C" w:rsidP="00975A3D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8FF93A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FD146F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14:paraId="0130931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0CDC138" w14:textId="2FEE7BE6" w:rsidR="00975A3D" w:rsidRPr="001C2AEC" w:rsidRDefault="001A0FD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07A345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B37EEB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BCE9FF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0DB1E91" w14:textId="6FC27A33" w:rsidR="00975A3D" w:rsidRPr="001C2AEC" w:rsidRDefault="00CA6BD9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Wuthering Heights is her </w:t>
            </w:r>
            <w:proofErr w:type="spellStart"/>
            <w:r>
              <w:rPr>
                <w:b/>
                <w:color w:val="000000" w:themeColor="text1"/>
              </w:rPr>
              <w:t>fav</w:t>
            </w:r>
            <w:r w:rsidR="00CC5C8A">
              <w:rPr>
                <w:b/>
                <w:color w:val="000000" w:themeColor="text1"/>
              </w:rPr>
              <w:t>ourite</w:t>
            </w:r>
            <w:proofErr w:type="spellEnd"/>
            <w:r>
              <w:rPr>
                <w:b/>
                <w:color w:val="000000" w:themeColor="text1"/>
              </w:rPr>
              <w:t>, but any romance is good</w:t>
            </w:r>
            <w:r w:rsidR="003007B8">
              <w:rPr>
                <w:b/>
                <w:color w:val="000000" w:themeColor="text1"/>
              </w:rPr>
              <w:t xml:space="preserve">. </w:t>
            </w:r>
            <w:r w:rsidR="00CC5C8A">
              <w:rPr>
                <w:b/>
                <w:color w:val="000000" w:themeColor="text1"/>
              </w:rPr>
              <w:t>Also,</w:t>
            </w:r>
            <w:r w:rsidR="003007B8">
              <w:rPr>
                <w:b/>
                <w:color w:val="000000" w:themeColor="text1"/>
              </w:rPr>
              <w:t xml:space="preserve"> </w:t>
            </w:r>
            <w:r w:rsidR="00EC300F">
              <w:rPr>
                <w:b/>
                <w:color w:val="000000" w:themeColor="text1"/>
              </w:rPr>
              <w:t xml:space="preserve">Jilly Cooper </w:t>
            </w:r>
            <w:r w:rsidR="003007B8">
              <w:rPr>
                <w:b/>
                <w:color w:val="000000" w:themeColor="text1"/>
              </w:rPr>
              <w:t xml:space="preserve">too, </w:t>
            </w:r>
            <w:proofErr w:type="gramStart"/>
            <w:r w:rsidR="003007B8">
              <w:rPr>
                <w:b/>
                <w:color w:val="000000" w:themeColor="text1"/>
              </w:rPr>
              <w:t>it’s</w:t>
            </w:r>
            <w:proofErr w:type="gramEnd"/>
            <w:r w:rsidR="003007B8">
              <w:rPr>
                <w:b/>
                <w:color w:val="000000" w:themeColor="text1"/>
              </w:rPr>
              <w:t xml:space="preserve"> racy</w:t>
            </w:r>
          </w:p>
        </w:tc>
      </w:tr>
      <w:tr w:rsidR="00975A3D" w:rsidRPr="001C2AEC" w14:paraId="2EE060D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F87C135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60BDEA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0698E2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7F2DB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60953C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14:paraId="0E2BAAA6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0EF3C77" w14:textId="17276DA7" w:rsidR="00975A3D" w:rsidRPr="001C2AEC" w:rsidRDefault="001A0FD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East London, UK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EF9BD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7395AB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E593A3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01B9B90" w14:textId="7A23E380" w:rsidR="00975A3D" w:rsidRPr="001C2AEC" w:rsidRDefault="00CA6BD9" w:rsidP="00975A3D">
            <w:pPr>
              <w:rPr>
                <w:b/>
                <w:color w:val="000000" w:themeColor="text1"/>
              </w:rPr>
            </w:pPr>
            <w:proofErr w:type="gramStart"/>
            <w:r>
              <w:rPr>
                <w:b/>
                <w:color w:val="000000" w:themeColor="text1"/>
              </w:rPr>
              <w:t>Doesn’t</w:t>
            </w:r>
            <w:proofErr w:type="gramEnd"/>
            <w:r>
              <w:rPr>
                <w:b/>
                <w:color w:val="000000" w:themeColor="text1"/>
              </w:rPr>
              <w:t xml:space="preserve"> know what a blog is</w:t>
            </w:r>
          </w:p>
        </w:tc>
      </w:tr>
      <w:tr w:rsidR="00975A3D" w:rsidRPr="001C2AEC" w14:paraId="3005CAE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C3E52C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FAB08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552034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54A06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79A283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41EFDC91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945E299" w14:textId="2465B0A3" w:rsidR="00975A3D" w:rsidRPr="001C2AEC" w:rsidRDefault="001A0FD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Grandmother (retired)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12E9E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5A38F4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EBD045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45B69A0" w14:textId="5E458990" w:rsidR="00975A3D" w:rsidRPr="001C2AEC" w:rsidRDefault="003007B8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975A3D" w:rsidRPr="001C2AEC" w14:paraId="0B258DE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9ED7E6B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179D4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FF8539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4AB18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2D7C82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1DF0CDB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AC1B0AF" w14:textId="10B5D793" w:rsidR="00975A3D" w:rsidRPr="001C2AEC" w:rsidRDefault="002D7370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“</w:t>
            </w:r>
            <w:r w:rsidR="001A0FD6">
              <w:rPr>
                <w:noProof/>
                <w:color w:val="000000" w:themeColor="text1"/>
              </w:rPr>
              <w:t>Nanny</w:t>
            </w:r>
            <w:r>
              <w:rPr>
                <w:noProof/>
                <w:color w:val="000000" w:themeColor="text1"/>
              </w:rPr>
              <w:t>”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3A3F44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3DF254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2A6EF3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932D3B7" w14:textId="20C5B618" w:rsidR="00975A3D" w:rsidRPr="001C2AEC" w:rsidRDefault="00CA6BD9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The Queen! And Helen Mirren. N</w:t>
            </w:r>
            <w:r w:rsidR="00EC300F">
              <w:rPr>
                <w:b/>
                <w:color w:val="000000" w:themeColor="text1"/>
              </w:rPr>
              <w:t>OT</w:t>
            </w:r>
            <w:r>
              <w:rPr>
                <w:b/>
                <w:color w:val="000000" w:themeColor="text1"/>
              </w:rPr>
              <w:t xml:space="preserve"> Margaret Thatcher.</w:t>
            </w:r>
          </w:p>
        </w:tc>
      </w:tr>
      <w:tr w:rsidR="00975A3D" w:rsidRPr="001C2AEC" w14:paraId="1892141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A102B0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94FDE6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813B8A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9F06E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AD9976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6456115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718E595" w14:textId="69018470" w:rsidR="00975A3D" w:rsidRPr="001C2AEC" w:rsidRDefault="001A0FD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High School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2C664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5DD51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C4BEE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FDB8A51" w14:textId="02164B13" w:rsidR="00975A3D" w:rsidRPr="001C2AEC" w:rsidRDefault="00CA6BD9" w:rsidP="00975A3D">
            <w:pPr>
              <w:rPr>
                <w:b/>
                <w:color w:val="000000" w:themeColor="text1"/>
              </w:rPr>
            </w:pPr>
            <w:proofErr w:type="gramStart"/>
            <w:r>
              <w:rPr>
                <w:b/>
                <w:color w:val="000000" w:themeColor="text1"/>
              </w:rPr>
              <w:t>Hello!</w:t>
            </w:r>
            <w:r w:rsidR="00EC300F">
              <w:rPr>
                <w:b/>
                <w:color w:val="000000" w:themeColor="text1"/>
              </w:rPr>
              <w:t>,</w:t>
            </w:r>
            <w:proofErr w:type="gramEnd"/>
            <w:r w:rsidR="00EC300F">
              <w:rPr>
                <w:b/>
                <w:color w:val="000000" w:themeColor="text1"/>
              </w:rPr>
              <w:t xml:space="preserve"> Red, House &amp; Garden</w:t>
            </w:r>
          </w:p>
        </w:tc>
      </w:tr>
      <w:tr w:rsidR="00975A3D" w:rsidRPr="001C2AEC" w14:paraId="72E3B92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4E39D6E" w14:textId="72B17F0C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1A0FD6">
              <w:rPr>
                <w:b/>
                <w:noProof/>
                <w:color w:val="000000" w:themeColor="text1"/>
              </w:rPr>
              <w:t xml:space="preserve"> (no income of her own)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B1B5D9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3E2B23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ADBB69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9F83A5C" w14:textId="7ADD59A8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  <w:r w:rsidR="009C537C">
              <w:rPr>
                <w:b/>
                <w:color w:val="000000" w:themeColor="text1"/>
              </w:rPr>
              <w:t xml:space="preserve"> BBC, that weather website, Amazon UK</w:t>
            </w:r>
          </w:p>
        </w:tc>
      </w:tr>
    </w:tbl>
    <w:p w14:paraId="19BAD7F2" w14:textId="77777777" w:rsidR="006B5ECE" w:rsidRPr="0037496F" w:rsidRDefault="006B5ECE" w:rsidP="000154EA">
      <w:pPr>
        <w:rPr>
          <w:sz w:val="8"/>
          <w:szCs w:val="8"/>
        </w:rPr>
      </w:pPr>
    </w:p>
    <w:sectPr w:rsidR="006B5ECE" w:rsidRPr="0037496F" w:rsidSect="000154EA">
      <w:footerReference w:type="even" r:id="rId12"/>
      <w:footerReference w:type="default" r:id="rId13"/>
      <w:pgSz w:w="15840" w:h="12240" w:orient="landscape"/>
      <w:pgMar w:top="720" w:right="720" w:bottom="720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1C3B" w14:textId="77777777" w:rsidR="00A5156E" w:rsidRDefault="00A5156E" w:rsidP="00D4300C">
      <w:r>
        <w:separator/>
      </w:r>
    </w:p>
  </w:endnote>
  <w:endnote w:type="continuationSeparator" w:id="0">
    <w:p w14:paraId="4AC72950" w14:textId="77777777"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A04F0F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05DFD9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8A70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E290" w14:textId="77777777" w:rsidR="00A5156E" w:rsidRDefault="00A5156E" w:rsidP="00D4300C">
      <w:r>
        <w:separator/>
      </w:r>
    </w:p>
  </w:footnote>
  <w:footnote w:type="continuationSeparator" w:id="0">
    <w:p w14:paraId="5A83795B" w14:textId="77777777" w:rsidR="00A5156E" w:rsidRDefault="00A5156E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69405">
    <w:abstractNumId w:val="9"/>
  </w:num>
  <w:num w:numId="2" w16cid:durableId="1719891476">
    <w:abstractNumId w:val="8"/>
  </w:num>
  <w:num w:numId="3" w16cid:durableId="882474362">
    <w:abstractNumId w:val="7"/>
  </w:num>
  <w:num w:numId="4" w16cid:durableId="2003582980">
    <w:abstractNumId w:val="6"/>
  </w:num>
  <w:num w:numId="5" w16cid:durableId="1334601422">
    <w:abstractNumId w:val="5"/>
  </w:num>
  <w:num w:numId="6" w16cid:durableId="331492489">
    <w:abstractNumId w:val="4"/>
  </w:num>
  <w:num w:numId="7" w16cid:durableId="192353122">
    <w:abstractNumId w:val="3"/>
  </w:num>
  <w:num w:numId="8" w16cid:durableId="383218041">
    <w:abstractNumId w:val="2"/>
  </w:num>
  <w:num w:numId="9" w16cid:durableId="1383364299">
    <w:abstractNumId w:val="1"/>
  </w:num>
  <w:num w:numId="10" w16cid:durableId="115294666">
    <w:abstractNumId w:val="0"/>
  </w:num>
  <w:num w:numId="11" w16cid:durableId="86507772">
    <w:abstractNumId w:val="19"/>
  </w:num>
  <w:num w:numId="12" w16cid:durableId="1233931309">
    <w:abstractNumId w:val="28"/>
  </w:num>
  <w:num w:numId="13" w16cid:durableId="1482505341">
    <w:abstractNumId w:val="27"/>
  </w:num>
  <w:num w:numId="14" w16cid:durableId="2143763979">
    <w:abstractNumId w:val="17"/>
  </w:num>
  <w:num w:numId="15" w16cid:durableId="1073501629">
    <w:abstractNumId w:val="14"/>
  </w:num>
  <w:num w:numId="16" w16cid:durableId="1522012982">
    <w:abstractNumId w:val="18"/>
  </w:num>
  <w:num w:numId="17" w16cid:durableId="1410537822">
    <w:abstractNumId w:val="24"/>
  </w:num>
  <w:num w:numId="18" w16cid:durableId="1659261487">
    <w:abstractNumId w:val="23"/>
  </w:num>
  <w:num w:numId="19" w16cid:durableId="1467774329">
    <w:abstractNumId w:val="11"/>
  </w:num>
  <w:num w:numId="20" w16cid:durableId="1045640529">
    <w:abstractNumId w:val="12"/>
  </w:num>
  <w:num w:numId="21" w16cid:durableId="987130275">
    <w:abstractNumId w:val="20"/>
  </w:num>
  <w:num w:numId="22" w16cid:durableId="1128627346">
    <w:abstractNumId w:val="15"/>
  </w:num>
  <w:num w:numId="23" w16cid:durableId="1819497983">
    <w:abstractNumId w:val="13"/>
  </w:num>
  <w:num w:numId="24" w16cid:durableId="937369325">
    <w:abstractNumId w:val="10"/>
  </w:num>
  <w:num w:numId="25" w16cid:durableId="1728187140">
    <w:abstractNumId w:val="21"/>
  </w:num>
  <w:num w:numId="26" w16cid:durableId="1972244460">
    <w:abstractNumId w:val="22"/>
  </w:num>
  <w:num w:numId="27" w16cid:durableId="974721914">
    <w:abstractNumId w:val="26"/>
  </w:num>
  <w:num w:numId="28" w16cid:durableId="160893046">
    <w:abstractNumId w:val="29"/>
  </w:num>
  <w:num w:numId="29" w16cid:durableId="111676189">
    <w:abstractNumId w:val="16"/>
  </w:num>
  <w:num w:numId="30" w16cid:durableId="3971670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54EA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A0FD6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D7370"/>
    <w:rsid w:val="002E4407"/>
    <w:rsid w:val="002F2C0D"/>
    <w:rsid w:val="002F39CD"/>
    <w:rsid w:val="003007B8"/>
    <w:rsid w:val="00303C60"/>
    <w:rsid w:val="00341A03"/>
    <w:rsid w:val="00343CF7"/>
    <w:rsid w:val="0036274A"/>
    <w:rsid w:val="0036595F"/>
    <w:rsid w:val="0037496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67DE0"/>
    <w:rsid w:val="00690F4E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01D"/>
    <w:rsid w:val="00756B3B"/>
    <w:rsid w:val="00774101"/>
    <w:rsid w:val="0078197E"/>
    <w:rsid w:val="007874B8"/>
    <w:rsid w:val="007919FA"/>
    <w:rsid w:val="007A782A"/>
    <w:rsid w:val="007B7937"/>
    <w:rsid w:val="007F08AA"/>
    <w:rsid w:val="007F704B"/>
    <w:rsid w:val="008039FA"/>
    <w:rsid w:val="0081690B"/>
    <w:rsid w:val="00827F6D"/>
    <w:rsid w:val="008350B3"/>
    <w:rsid w:val="00836E33"/>
    <w:rsid w:val="00863730"/>
    <w:rsid w:val="00873919"/>
    <w:rsid w:val="00882563"/>
    <w:rsid w:val="00896E33"/>
    <w:rsid w:val="008A39A8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537C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A27DB"/>
    <w:rsid w:val="00AB1F2A"/>
    <w:rsid w:val="00AC047B"/>
    <w:rsid w:val="00AE1A89"/>
    <w:rsid w:val="00B307B3"/>
    <w:rsid w:val="00B75C52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A6BD9"/>
    <w:rsid w:val="00CB0C9B"/>
    <w:rsid w:val="00CB3106"/>
    <w:rsid w:val="00CB4DF0"/>
    <w:rsid w:val="00CB7FA5"/>
    <w:rsid w:val="00CC5C8A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2A11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C300F"/>
    <w:rsid w:val="00EF654B"/>
    <w:rsid w:val="00F3257D"/>
    <w:rsid w:val="00F51467"/>
    <w:rsid w:val="00F60090"/>
    <w:rsid w:val="00F61C92"/>
    <w:rsid w:val="00F7606F"/>
    <w:rsid w:val="00F85E87"/>
    <w:rsid w:val="00F90516"/>
    <w:rsid w:val="00FA5F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9576BA3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9B5A4F341C942848B269C6AEA0521" ma:contentTypeVersion="4" ma:contentTypeDescription="Create a new document." ma:contentTypeScope="" ma:versionID="72e92e1a721d955fd08d1112974d775e">
  <xsd:schema xmlns:xsd="http://www.w3.org/2001/XMLSchema" xmlns:xs="http://www.w3.org/2001/XMLSchema" xmlns:p="http://schemas.microsoft.com/office/2006/metadata/properties" xmlns:ns3="3a7fa737-19c2-4104-809f-d7804ed72a3f" targetNamespace="http://schemas.microsoft.com/office/2006/metadata/properties" ma:root="true" ma:fieldsID="bb4d00607f9528e947b7dd2b4c426aef" ns3:_="">
    <xsd:import namespace="3a7fa737-19c2-4104-809f-d7804ed72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fa737-19c2-4104-809f-d7804ed72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6E7A5-F97C-4787-B083-E84C7CE7A9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0FD12-60A8-4C8B-98D0-1AECE89762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www.w3.org/XML/1998/namespace"/>
    <ds:schemaRef ds:uri="http://schemas.microsoft.com/office/2006/metadata/properties"/>
    <ds:schemaRef ds:uri="3a7fa737-19c2-4104-809f-d7804ed72a3f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36DC293-AB55-4225-9B40-D45F7A4C1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fa737-19c2-4104-809f-d7804ed72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24</TotalTime>
  <Pages>1</Pages>
  <Words>309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Bertoni Elisa</cp:lastModifiedBy>
  <cp:revision>24</cp:revision>
  <cp:lastPrinted>2018-04-15T17:50:00Z</cp:lastPrinted>
  <dcterms:created xsi:type="dcterms:W3CDTF">2022-03-01T02:44:00Z</dcterms:created>
  <dcterms:modified xsi:type="dcterms:W3CDTF">2022-05-29T10:38:00Z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0x0101009359B5A4F341C942848B269C6AEA0521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