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A466" w14:textId="0558BE66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C23020">
        <w:rPr>
          <w:b/>
          <w:color w:val="808080" w:themeColor="background1" w:themeShade="80"/>
          <w:sz w:val="36"/>
        </w:rPr>
        <w:t>3: Chicca</w:t>
      </w:r>
    </w:p>
    <w:p w14:paraId="6779DFA7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45"/>
        <w:gridCol w:w="1529"/>
        <w:gridCol w:w="434"/>
        <w:gridCol w:w="4483"/>
        <w:gridCol w:w="434"/>
        <w:gridCol w:w="4483"/>
      </w:tblGrid>
      <w:tr w:rsidR="0001331A" w:rsidRPr="001C2AEC" w14:paraId="0243EF63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32DDFA9F" w14:textId="50F34905" w:rsidR="00941F29" w:rsidRDefault="00941F29" w:rsidP="00941F2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INCLUDEPICTURE "https://encrypted-tbn0.gstatic.com/images?q=tbn:ANd9GcRIb5rbh7uO3OP6IPdSGd02KJsrybNTSGDrsXNINxGcpb_xuXzes2GClqt5-bltv2BDhac&amp;usqp=CAU"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4B8DC08" wp14:editId="20083CF4">
                  <wp:extent cx="1796415" cy="1545579"/>
                  <wp:effectExtent l="0" t="0" r="0" b="0"/>
                  <wp:docPr id="2" name="Picture 2" descr="Words Without Borders: Afro-Italian Women Writ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ds Without Borders: Afro-Italian Women Writ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415" cy="1545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985FA96" w14:textId="46853871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B1C11" w14:textId="6F014115" w:rsidR="001C2AEC" w:rsidRPr="001C2AEC" w:rsidRDefault="001C2AEC" w:rsidP="001C2AEC">
            <w:pPr>
              <w:rPr>
                <w:b/>
                <w:sz w:val="22"/>
              </w:rPr>
            </w:pP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DA08E44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37EBB97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5FEF777B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0C78B9E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01331A" w:rsidRPr="001C2AEC" w14:paraId="041DE6C5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03436B4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75E9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1A759A1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EF8EB07" w14:textId="11B3111E" w:rsidR="00975A3D" w:rsidRDefault="00406357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Chicca was an exchange student to the United States last year – </w:t>
            </w:r>
            <w:r w:rsidR="00941F29">
              <w:rPr>
                <w:color w:val="000000" w:themeColor="text1"/>
              </w:rPr>
              <w:t>she</w:t>
            </w:r>
            <w:r>
              <w:rPr>
                <w:color w:val="000000" w:themeColor="text1"/>
              </w:rPr>
              <w:t xml:space="preserve"> love</w:t>
            </w:r>
            <w:r w:rsidR="00941F29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America and American culture and products. </w:t>
            </w:r>
            <w:r w:rsidR="00941F29">
              <w:rPr>
                <w:color w:val="000000" w:themeColor="text1"/>
              </w:rPr>
              <w:t>She is</w:t>
            </w:r>
            <w:r>
              <w:rPr>
                <w:color w:val="000000" w:themeColor="text1"/>
              </w:rPr>
              <w:t xml:space="preserve"> working on perfect</w:t>
            </w:r>
            <w:r w:rsidR="00E67BC9">
              <w:rPr>
                <w:color w:val="000000" w:themeColor="text1"/>
              </w:rPr>
              <w:t xml:space="preserve">ing </w:t>
            </w:r>
            <w:r w:rsidR="00941F29">
              <w:rPr>
                <w:color w:val="000000" w:themeColor="text1"/>
              </w:rPr>
              <w:t>her</w:t>
            </w:r>
            <w:r w:rsidR="00E67BC9">
              <w:rPr>
                <w:color w:val="000000" w:themeColor="text1"/>
              </w:rPr>
              <w:t xml:space="preserve"> </w:t>
            </w:r>
            <w:proofErr w:type="gramStart"/>
            <w:r w:rsidR="00E67BC9">
              <w:rPr>
                <w:color w:val="000000" w:themeColor="text1"/>
              </w:rPr>
              <w:t>English, and</w:t>
            </w:r>
            <w:proofErr w:type="gramEnd"/>
            <w:r w:rsidR="00E67BC9">
              <w:rPr>
                <w:color w:val="000000" w:themeColor="text1"/>
              </w:rPr>
              <w:t xml:space="preserve"> would like to go and work in The States</w:t>
            </w:r>
            <w:r w:rsidR="00941F29">
              <w:rPr>
                <w:color w:val="000000" w:themeColor="text1"/>
              </w:rPr>
              <w:t xml:space="preserve"> sometime in the next few years</w:t>
            </w:r>
            <w:r w:rsidR="00E67BC9">
              <w:rPr>
                <w:color w:val="000000" w:themeColor="text1"/>
              </w:rPr>
              <w:t>.</w:t>
            </w:r>
          </w:p>
          <w:p w14:paraId="0AC89773" w14:textId="77777777" w:rsidR="00C20EAA" w:rsidRDefault="00C20EAA" w:rsidP="001C2AEC">
            <w:pPr>
              <w:rPr>
                <w:color w:val="000000" w:themeColor="text1"/>
              </w:rPr>
            </w:pPr>
          </w:p>
          <w:p w14:paraId="2CA5BBDA" w14:textId="0880C7F1" w:rsidR="00C20EAA" w:rsidRPr="00975A3D" w:rsidRDefault="00C20EAA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All </w:t>
            </w:r>
            <w:r w:rsidR="00941F29">
              <w:rPr>
                <w:color w:val="000000" w:themeColor="text1"/>
              </w:rPr>
              <w:t>her</w:t>
            </w:r>
            <w:r>
              <w:rPr>
                <w:color w:val="000000" w:themeColor="text1"/>
              </w:rPr>
              <w:t xml:space="preserve"> friends in the States had smartwatches, </w:t>
            </w:r>
            <w:r w:rsidR="00941F29">
              <w:rPr>
                <w:color w:val="000000" w:themeColor="text1"/>
              </w:rPr>
              <w:t>they are not as popular in Italy, so this was quite a new thing to her. She is</w:t>
            </w:r>
            <w:r>
              <w:rPr>
                <w:color w:val="000000" w:themeColor="text1"/>
              </w:rPr>
              <w:t xml:space="preserve"> really keen to get one too.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D245CF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4E41EBD" w14:textId="44CD5DF6" w:rsidR="00941F29" w:rsidRDefault="00924B0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Chicca is a </w:t>
            </w:r>
            <w:proofErr w:type="gramStart"/>
            <w:r>
              <w:rPr>
                <w:color w:val="000000" w:themeColor="text1"/>
              </w:rPr>
              <w:t>student, and</w:t>
            </w:r>
            <w:proofErr w:type="gramEnd"/>
            <w:r>
              <w:rPr>
                <w:color w:val="000000" w:themeColor="text1"/>
              </w:rPr>
              <w:t xml:space="preserve"> doesn’t have a huge income –</w:t>
            </w:r>
            <w:r w:rsidR="00941F29">
              <w:rPr>
                <w:color w:val="000000" w:themeColor="text1"/>
              </w:rPr>
              <w:t>her</w:t>
            </w:r>
            <w:r>
              <w:rPr>
                <w:color w:val="000000" w:themeColor="text1"/>
              </w:rPr>
              <w:t xml:space="preserve"> parents cover all </w:t>
            </w:r>
            <w:r w:rsidR="00941F29">
              <w:rPr>
                <w:color w:val="000000" w:themeColor="text1"/>
              </w:rPr>
              <w:t xml:space="preserve">her daily living and study costs, but, after they paid for her trip to America, they told her that she needs to save money from birthdays </w:t>
            </w:r>
            <w:r w:rsidR="0001331A">
              <w:rPr>
                <w:color w:val="000000" w:themeColor="text1"/>
              </w:rPr>
              <w:t>etc.</w:t>
            </w:r>
            <w:r w:rsidR="00941F29">
              <w:rPr>
                <w:color w:val="000000" w:themeColor="text1"/>
              </w:rPr>
              <w:t xml:space="preserve"> for</w:t>
            </w:r>
            <w:r>
              <w:rPr>
                <w:color w:val="000000" w:themeColor="text1"/>
              </w:rPr>
              <w:t xml:space="preserve"> extra</w:t>
            </w:r>
            <w:r w:rsidR="00E7263A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curricular activities</w:t>
            </w:r>
            <w:r w:rsidR="00941F29">
              <w:rPr>
                <w:color w:val="000000" w:themeColor="text1"/>
              </w:rPr>
              <w:t xml:space="preserve"> and for any luxury item she wants to buy</w:t>
            </w:r>
            <w:r>
              <w:rPr>
                <w:color w:val="000000" w:themeColor="text1"/>
              </w:rPr>
              <w:t>.</w:t>
            </w:r>
          </w:p>
          <w:p w14:paraId="532A4BDE" w14:textId="77777777" w:rsidR="00941F29" w:rsidRDefault="00941F29" w:rsidP="001C2AEC">
            <w:pPr>
              <w:rPr>
                <w:color w:val="000000" w:themeColor="text1"/>
              </w:rPr>
            </w:pPr>
          </w:p>
          <w:p w14:paraId="270EF6C7" w14:textId="5E7BEC6F" w:rsidR="00975A3D" w:rsidRPr="00975A3D" w:rsidRDefault="00941F29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 doesn’t have a part-time job or any way to earn regular money, as she is very busy with her studies.</w:t>
            </w:r>
          </w:p>
        </w:tc>
      </w:tr>
      <w:tr w:rsidR="0001331A" w:rsidRPr="001C2AEC" w14:paraId="13A0AC7E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0A2AC91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6705F2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40001E8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FA12C4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52CF2A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8655CA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A6734B" w:rsidRPr="001C2AEC" w14:paraId="0F03A6CE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1606233C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48276E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C179DE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110C28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B030C8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A6734B" w:rsidRPr="001C2AEC" w14:paraId="4ECD0D7C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1A22DC91" w14:textId="2D6251EA" w:rsidR="00975A3D" w:rsidRPr="001C2AEC" w:rsidRDefault="0057002C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 can’t live without my mobile, I probably spend 10 hours a day on it at least</w:t>
            </w:r>
            <w:r w:rsidR="00ED1000">
              <w:rPr>
                <w:b/>
                <w:color w:val="000000" w:themeColor="text1"/>
              </w:rPr>
              <w:t>!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74753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CC10D2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522730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5A38FB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A6734B" w:rsidRPr="001C2AEC" w14:paraId="799F26E5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B8B3C1E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8E1E3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22A239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5A3F1C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D7F59A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A6734B" w:rsidRPr="001C2AEC" w14:paraId="12355B32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9A4071D" w14:textId="45E21B69" w:rsidR="00975A3D" w:rsidRPr="001C2AEC" w:rsidRDefault="0057002C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Chicca Maggiore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4B1E15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71E9F7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CD8A8C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ECF4FC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A6734B" w:rsidRPr="001C2AEC" w14:paraId="6195DA0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3F839F9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04D4D0C4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7359915E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E2ABCC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589830D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A6734B" w:rsidRPr="001C2AEC" w14:paraId="672E3EBD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CDA3468" w14:textId="19FE3729" w:rsidR="00975A3D" w:rsidRPr="001C2AEC" w:rsidRDefault="0057002C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22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A1948E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670EBEED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BBF715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A6C48B6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A6734B" w:rsidRPr="001C2AEC" w14:paraId="5D7038C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429C394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1410CB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37908299" w14:textId="6C41E546" w:rsidR="00975A3D" w:rsidRPr="00975A3D" w:rsidRDefault="00941F29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Chicca likes to have the newest, most “in” thing, and she wants something visible to wear that sets her apart from others, and maybe shows she’s travelled. </w:t>
            </w:r>
            <w:r w:rsidR="005D3A73">
              <w:rPr>
                <w:color w:val="000000" w:themeColor="text1"/>
              </w:rPr>
              <w:t>A lot of the other young people that are studying alongside her have rich parents and can have anything they want – the newest and most in thing, the newest and most expensive mobile phone. She really wants to get a smart watch before it becomes the must-have thing in Milan – she wants to be the trendsetter for once.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DEEE61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0FD389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A6734B" w:rsidRPr="001C2AEC" w14:paraId="3D047E60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53F91F9" w14:textId="160F5158" w:rsidR="00975A3D" w:rsidRPr="001C2AEC" w:rsidRDefault="00AF362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</w:t>
            </w:r>
            <w:r w:rsidR="00E90414">
              <w:rPr>
                <w:noProof/>
                <w:color w:val="000000" w:themeColor="text1"/>
              </w:rPr>
              <w:t>emale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2CFC93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866E89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EF5F01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C08E9F7" w14:textId="71E9EB32" w:rsidR="00975A3D" w:rsidRPr="001C2AEC" w:rsidRDefault="00BD4B65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Only really reads books for her course</w:t>
            </w:r>
          </w:p>
        </w:tc>
      </w:tr>
      <w:tr w:rsidR="00A6734B" w:rsidRPr="001C2AEC" w14:paraId="0FF6B00F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070F3F3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84BB1A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AEA4D2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99F691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38FD54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A6734B" w:rsidRPr="001C2AEC" w14:paraId="0D7155C7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05CCF510" w14:textId="7C3E0BFB" w:rsidR="00975A3D" w:rsidRPr="001C2AEC" w:rsidRDefault="0057002C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Milan, Italy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2E2107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59ECB7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7F1A34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C12847C" w14:textId="65A54EC9" w:rsidR="00975A3D" w:rsidRPr="001C2AEC" w:rsidRDefault="004D02CB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Fashion and travel blogs – nothing regular</w:t>
            </w:r>
          </w:p>
        </w:tc>
      </w:tr>
      <w:tr w:rsidR="00A6734B" w:rsidRPr="001C2AEC" w14:paraId="2B442F4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FF466C5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E17653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293AE8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9C258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F585866" w14:textId="1FA3D7B9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A6734B" w:rsidRPr="001C2AEC" w14:paraId="4557C5EF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1D671C2" w14:textId="709C805D" w:rsidR="00975A3D" w:rsidRPr="001C2AEC" w:rsidRDefault="00ED1000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Full-time s</w:t>
            </w:r>
            <w:r w:rsidR="0057002C">
              <w:rPr>
                <w:noProof/>
                <w:color w:val="000000" w:themeColor="text1"/>
              </w:rPr>
              <w:t>tudent</w:t>
            </w:r>
            <w:r w:rsidR="00BD4B65">
              <w:rPr>
                <w:noProof/>
                <w:color w:val="000000" w:themeColor="text1"/>
              </w:rPr>
              <w:t xml:space="preserve"> (Art History)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AD71DC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99F4B4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F174AF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BA3C8B6" w14:textId="7BBC2772" w:rsidR="00975A3D" w:rsidRPr="001C2AEC" w:rsidRDefault="004D02CB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She can’t think of why she would go to a </w:t>
            </w:r>
            <w:proofErr w:type="gramStart"/>
            <w:r>
              <w:rPr>
                <w:b/>
                <w:color w:val="000000" w:themeColor="text1"/>
              </w:rPr>
              <w:t>conference?</w:t>
            </w:r>
            <w:proofErr w:type="gramEnd"/>
            <w:r>
              <w:rPr>
                <w:b/>
                <w:color w:val="000000" w:themeColor="text1"/>
              </w:rPr>
              <w:t xml:space="preserve"> Maybe when she is a professional?</w:t>
            </w:r>
          </w:p>
        </w:tc>
      </w:tr>
      <w:tr w:rsidR="00A6734B" w:rsidRPr="001C2AEC" w14:paraId="553BC4E4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351372B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DBE423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6FE15E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C9B69D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137D03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A6734B" w:rsidRPr="001C2AEC" w14:paraId="07479F8C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0FD42C8" w14:textId="06E531E6" w:rsidR="00975A3D" w:rsidRPr="001C2AEC" w:rsidRDefault="0057002C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Doesn’t work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F7E3C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6EAEDB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DAF435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7B6B4ED" w14:textId="6EB5AED4" w:rsidR="00975A3D" w:rsidRPr="001C2AEC" w:rsidRDefault="004D02CB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Her parents, her friends, her American friends</w:t>
            </w:r>
          </w:p>
        </w:tc>
      </w:tr>
      <w:tr w:rsidR="00A6734B" w:rsidRPr="001C2AEC" w14:paraId="02E371C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1C08138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12A268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913B83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48F0D4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EFCCA2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A6734B" w:rsidRPr="001C2AEC" w14:paraId="4F6BBC4A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A911A63" w14:textId="2320E86F" w:rsidR="00975A3D" w:rsidRPr="001C2AEC" w:rsidRDefault="0057002C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At University now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BAE372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586FFA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70A88C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A2D1AD9" w14:textId="4BBC061C" w:rsidR="00975A3D" w:rsidRPr="001C2AEC" w:rsidRDefault="00DB568A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="00E83F01">
              <w:rPr>
                <w:b/>
                <w:color w:val="000000" w:themeColor="text1"/>
              </w:rPr>
              <w:t>an’t afford magazines</w:t>
            </w:r>
            <w:r>
              <w:rPr>
                <w:b/>
                <w:color w:val="000000" w:themeColor="text1"/>
              </w:rPr>
              <w:t xml:space="preserve"> – </w:t>
            </w:r>
            <w:r w:rsidR="00E83F01">
              <w:rPr>
                <w:b/>
                <w:color w:val="000000" w:themeColor="text1"/>
              </w:rPr>
              <w:t xml:space="preserve">relies on hand-me-downs from mother, friends. Likes Vogue Italia </w:t>
            </w:r>
          </w:p>
        </w:tc>
      </w:tr>
      <w:tr w:rsidR="00A6734B" w:rsidRPr="001C2AEC" w14:paraId="3D824F3C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3234B54" w14:textId="1E41B174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 w:rsidR="00EF3006">
              <w:rPr>
                <w:b/>
                <w:noProof/>
                <w:color w:val="000000" w:themeColor="text1"/>
              </w:rPr>
              <w:t xml:space="preserve"> </w:t>
            </w:r>
            <w:r w:rsidR="0057002C">
              <w:rPr>
                <w:b/>
                <w:noProof/>
                <w:color w:val="000000" w:themeColor="text1"/>
              </w:rPr>
              <w:t>$</w:t>
            </w:r>
            <w:r w:rsidR="00E83F01">
              <w:rPr>
                <w:b/>
                <w:noProof/>
                <w:color w:val="000000" w:themeColor="text1"/>
              </w:rPr>
              <w:t>0 (parents cover costs)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C0DDDA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AFD77E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8ECEA9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3F1C79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1E683A7F" w14:textId="77777777" w:rsidR="006B5ECE" w:rsidRPr="00491059" w:rsidRDefault="006B5ECE" w:rsidP="008B73DB"/>
    <w:sectPr w:rsidR="006B5ECE" w:rsidRPr="00491059" w:rsidSect="000C7B55">
      <w:footerReference w:type="even" r:id="rId12"/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56F8" w14:textId="77777777" w:rsidR="007D4D44" w:rsidRDefault="007D4D44" w:rsidP="00D4300C">
      <w:r>
        <w:separator/>
      </w:r>
    </w:p>
  </w:endnote>
  <w:endnote w:type="continuationSeparator" w:id="0">
    <w:p w14:paraId="4C8C1E55" w14:textId="77777777" w:rsidR="007D4D44" w:rsidRDefault="007D4D44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6E9EBD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3FF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C5930" w14:textId="77777777" w:rsidR="005B0B4C" w:rsidRDefault="005B0B4C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7ABF7" w14:textId="77777777" w:rsidR="007D4D44" w:rsidRDefault="007D4D44" w:rsidP="00D4300C">
      <w:r>
        <w:separator/>
      </w:r>
    </w:p>
  </w:footnote>
  <w:footnote w:type="continuationSeparator" w:id="0">
    <w:p w14:paraId="42AA4517" w14:textId="77777777" w:rsidR="007D4D44" w:rsidRDefault="007D4D44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479036">
    <w:abstractNumId w:val="9"/>
  </w:num>
  <w:num w:numId="2" w16cid:durableId="1763532277">
    <w:abstractNumId w:val="8"/>
  </w:num>
  <w:num w:numId="3" w16cid:durableId="1364987573">
    <w:abstractNumId w:val="7"/>
  </w:num>
  <w:num w:numId="4" w16cid:durableId="1372027494">
    <w:abstractNumId w:val="6"/>
  </w:num>
  <w:num w:numId="5" w16cid:durableId="914896536">
    <w:abstractNumId w:val="5"/>
  </w:num>
  <w:num w:numId="6" w16cid:durableId="1392926680">
    <w:abstractNumId w:val="4"/>
  </w:num>
  <w:num w:numId="7" w16cid:durableId="1287858436">
    <w:abstractNumId w:val="3"/>
  </w:num>
  <w:num w:numId="8" w16cid:durableId="1043100146">
    <w:abstractNumId w:val="2"/>
  </w:num>
  <w:num w:numId="9" w16cid:durableId="414479151">
    <w:abstractNumId w:val="1"/>
  </w:num>
  <w:num w:numId="10" w16cid:durableId="711224887">
    <w:abstractNumId w:val="0"/>
  </w:num>
  <w:num w:numId="11" w16cid:durableId="322315752">
    <w:abstractNumId w:val="19"/>
  </w:num>
  <w:num w:numId="12" w16cid:durableId="1166244536">
    <w:abstractNumId w:val="28"/>
  </w:num>
  <w:num w:numId="13" w16cid:durableId="435905785">
    <w:abstractNumId w:val="27"/>
  </w:num>
  <w:num w:numId="14" w16cid:durableId="1134130586">
    <w:abstractNumId w:val="17"/>
  </w:num>
  <w:num w:numId="15" w16cid:durableId="1973711122">
    <w:abstractNumId w:val="14"/>
  </w:num>
  <w:num w:numId="16" w16cid:durableId="1206942695">
    <w:abstractNumId w:val="18"/>
  </w:num>
  <w:num w:numId="17" w16cid:durableId="394283708">
    <w:abstractNumId w:val="24"/>
  </w:num>
  <w:num w:numId="18" w16cid:durableId="1870753978">
    <w:abstractNumId w:val="23"/>
  </w:num>
  <w:num w:numId="19" w16cid:durableId="178354564">
    <w:abstractNumId w:val="11"/>
  </w:num>
  <w:num w:numId="20" w16cid:durableId="649409585">
    <w:abstractNumId w:val="12"/>
  </w:num>
  <w:num w:numId="21" w16cid:durableId="899293660">
    <w:abstractNumId w:val="20"/>
  </w:num>
  <w:num w:numId="22" w16cid:durableId="1163593302">
    <w:abstractNumId w:val="15"/>
  </w:num>
  <w:num w:numId="23" w16cid:durableId="644818532">
    <w:abstractNumId w:val="13"/>
  </w:num>
  <w:num w:numId="24" w16cid:durableId="1891381158">
    <w:abstractNumId w:val="10"/>
  </w:num>
  <w:num w:numId="25" w16cid:durableId="1098913396">
    <w:abstractNumId w:val="21"/>
  </w:num>
  <w:num w:numId="26" w16cid:durableId="2122920156">
    <w:abstractNumId w:val="22"/>
  </w:num>
  <w:num w:numId="27" w16cid:durableId="745686188">
    <w:abstractNumId w:val="26"/>
  </w:num>
  <w:num w:numId="28" w16cid:durableId="565919359">
    <w:abstractNumId w:val="29"/>
  </w:num>
  <w:num w:numId="29" w16cid:durableId="584076652">
    <w:abstractNumId w:val="16"/>
  </w:num>
  <w:num w:numId="30" w16cid:durableId="10926228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331A"/>
    <w:rsid w:val="00016299"/>
    <w:rsid w:val="0002022F"/>
    <w:rsid w:val="00027FE5"/>
    <w:rsid w:val="00031AF7"/>
    <w:rsid w:val="00056E4C"/>
    <w:rsid w:val="00062BFE"/>
    <w:rsid w:val="00082A3A"/>
    <w:rsid w:val="000B3AA5"/>
    <w:rsid w:val="000C7B5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5727C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06357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B6CA9"/>
    <w:rsid w:val="004D02CB"/>
    <w:rsid w:val="004D59AF"/>
    <w:rsid w:val="004E7C78"/>
    <w:rsid w:val="00512412"/>
    <w:rsid w:val="00531F82"/>
    <w:rsid w:val="00547183"/>
    <w:rsid w:val="00557C38"/>
    <w:rsid w:val="00560932"/>
    <w:rsid w:val="0057002C"/>
    <w:rsid w:val="00571109"/>
    <w:rsid w:val="00585DBD"/>
    <w:rsid w:val="005A2BD6"/>
    <w:rsid w:val="005B0B4C"/>
    <w:rsid w:val="005B1D94"/>
    <w:rsid w:val="005B2E0A"/>
    <w:rsid w:val="005B7C30"/>
    <w:rsid w:val="005C1013"/>
    <w:rsid w:val="005D3A7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D4D44"/>
    <w:rsid w:val="007F08AA"/>
    <w:rsid w:val="0081690B"/>
    <w:rsid w:val="00827F6D"/>
    <w:rsid w:val="008350B3"/>
    <w:rsid w:val="00863730"/>
    <w:rsid w:val="00882563"/>
    <w:rsid w:val="00896E33"/>
    <w:rsid w:val="008A1A78"/>
    <w:rsid w:val="008B73DB"/>
    <w:rsid w:val="008C027C"/>
    <w:rsid w:val="008C59BA"/>
    <w:rsid w:val="008D5BD1"/>
    <w:rsid w:val="008E525C"/>
    <w:rsid w:val="008F0F82"/>
    <w:rsid w:val="009152A8"/>
    <w:rsid w:val="009212F2"/>
    <w:rsid w:val="00924B06"/>
    <w:rsid w:val="00941F29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9F7180"/>
    <w:rsid w:val="00A06691"/>
    <w:rsid w:val="00A12C16"/>
    <w:rsid w:val="00A2037C"/>
    <w:rsid w:val="00A5156E"/>
    <w:rsid w:val="00A6224F"/>
    <w:rsid w:val="00A6734B"/>
    <w:rsid w:val="00A6738D"/>
    <w:rsid w:val="00A673D8"/>
    <w:rsid w:val="00A95536"/>
    <w:rsid w:val="00AB1F2A"/>
    <w:rsid w:val="00AC4786"/>
    <w:rsid w:val="00AE1A89"/>
    <w:rsid w:val="00AF3624"/>
    <w:rsid w:val="00B307B3"/>
    <w:rsid w:val="00B36FFE"/>
    <w:rsid w:val="00B728B1"/>
    <w:rsid w:val="00B8500C"/>
    <w:rsid w:val="00B850F5"/>
    <w:rsid w:val="00BA1CA5"/>
    <w:rsid w:val="00BC38F6"/>
    <w:rsid w:val="00BC7F9D"/>
    <w:rsid w:val="00BD4B65"/>
    <w:rsid w:val="00C12C0B"/>
    <w:rsid w:val="00C20EAA"/>
    <w:rsid w:val="00C23020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06220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2E7C"/>
    <w:rsid w:val="00DA3D45"/>
    <w:rsid w:val="00DB1AE1"/>
    <w:rsid w:val="00DB568A"/>
    <w:rsid w:val="00DC681D"/>
    <w:rsid w:val="00DF07A9"/>
    <w:rsid w:val="00DF563A"/>
    <w:rsid w:val="00E00A5A"/>
    <w:rsid w:val="00E16BF4"/>
    <w:rsid w:val="00E17836"/>
    <w:rsid w:val="00E62BF6"/>
    <w:rsid w:val="00E67BC9"/>
    <w:rsid w:val="00E7263A"/>
    <w:rsid w:val="00E810BD"/>
    <w:rsid w:val="00E8348B"/>
    <w:rsid w:val="00E83F01"/>
    <w:rsid w:val="00E83F63"/>
    <w:rsid w:val="00E85774"/>
    <w:rsid w:val="00E85804"/>
    <w:rsid w:val="00E90414"/>
    <w:rsid w:val="00EA4242"/>
    <w:rsid w:val="00EB23F8"/>
    <w:rsid w:val="00ED1000"/>
    <w:rsid w:val="00EF3006"/>
    <w:rsid w:val="00EF41CC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D576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9B5A4F341C942848B269C6AEA0521" ma:contentTypeVersion="4" ma:contentTypeDescription="Create a new document." ma:contentTypeScope="" ma:versionID="72e92e1a721d955fd08d1112974d775e">
  <xsd:schema xmlns:xsd="http://www.w3.org/2001/XMLSchema" xmlns:xs="http://www.w3.org/2001/XMLSchema" xmlns:p="http://schemas.microsoft.com/office/2006/metadata/properties" xmlns:ns3="3a7fa737-19c2-4104-809f-d7804ed72a3f" targetNamespace="http://schemas.microsoft.com/office/2006/metadata/properties" ma:root="true" ma:fieldsID="bb4d00607f9528e947b7dd2b4c426aef" ns3:_="">
    <xsd:import namespace="3a7fa737-19c2-4104-809f-d7804ed72a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fa737-19c2-4104-809f-d7804ed72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0FB251-6794-413C-B18D-A44B44248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7fa737-19c2-4104-809f-d7804ed72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AF3C64-719D-4D56-AEB8-061D75CD45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576429-1E60-45A6-96D3-07F4C180AF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3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Bertoni Elisa</cp:lastModifiedBy>
  <cp:revision>8</cp:revision>
  <cp:lastPrinted>2018-04-15T17:50:00Z</cp:lastPrinted>
  <dcterms:created xsi:type="dcterms:W3CDTF">2022-03-13T01:31:00Z</dcterms:created>
  <dcterms:modified xsi:type="dcterms:W3CDTF">2022-05-29T10:41:00Z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0x0101009359B5A4F341C942848B269C6AEA0521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